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9A3ED" w14:textId="77777777" w:rsidR="00306292" w:rsidRDefault="00306292" w:rsidP="00306292">
      <w:pPr>
        <w:pStyle w:val="EACLTitle"/>
        <w:contextualSpacing/>
        <w:rPr>
          <w:lang w:eastAsia="tr-TR"/>
        </w:rPr>
      </w:pPr>
      <w:r>
        <w:rPr>
          <w:lang w:eastAsia="tr-TR"/>
        </w:rPr>
        <w:t>FILIET: An Information Extraction System</w:t>
      </w:r>
    </w:p>
    <w:p w14:paraId="51A27504" w14:textId="77777777" w:rsidR="00E01C47" w:rsidRDefault="00306292" w:rsidP="00306292">
      <w:pPr>
        <w:pStyle w:val="EACLTitle"/>
        <w:contextualSpacing/>
        <w:rPr>
          <w:lang w:eastAsia="tr-TR"/>
        </w:rPr>
      </w:pPr>
      <w:r>
        <w:rPr>
          <w:lang w:eastAsia="tr-TR"/>
        </w:rPr>
        <w:t>For Filipino Disaster-Related Tweets</w:t>
      </w:r>
    </w:p>
    <w:p w14:paraId="607003F3" w14:textId="77777777" w:rsidR="00E01C47" w:rsidRDefault="00E01C47" w:rsidP="00E01C47">
      <w:pPr>
        <w:pStyle w:val="EACLText"/>
        <w:rPr>
          <w:lang w:eastAsia="tr-TR"/>
        </w:rPr>
      </w:pPr>
    </w:p>
    <w:p w14:paraId="445477E4" w14:textId="77777777"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23"/>
        <w:gridCol w:w="3024"/>
        <w:gridCol w:w="3024"/>
      </w:tblGrid>
      <w:tr w:rsidR="00E01C47" w:rsidRPr="00C30C59" w14:paraId="650A7410" w14:textId="77777777" w:rsidTr="000C13F3">
        <w:tc>
          <w:tcPr>
            <w:tcW w:w="3095" w:type="dxa"/>
          </w:tcPr>
          <w:p w14:paraId="266D1DBE" w14:textId="0C8E6726" w:rsidR="00E01C47" w:rsidRPr="00C30C59" w:rsidRDefault="00E01C47" w:rsidP="00EF4F47">
            <w:pPr>
              <w:pStyle w:val="EACLEmail"/>
              <w:rPr>
                <w:lang w:eastAsia="tr-TR"/>
              </w:rPr>
            </w:pPr>
          </w:p>
        </w:tc>
        <w:tc>
          <w:tcPr>
            <w:tcW w:w="3096" w:type="dxa"/>
          </w:tcPr>
          <w:p w14:paraId="199F536D" w14:textId="387F73E8" w:rsidR="00E01C47" w:rsidRPr="00C30C59" w:rsidRDefault="00E01C47" w:rsidP="00EF4F47">
            <w:pPr>
              <w:pStyle w:val="EACLEmail"/>
              <w:rPr>
                <w:lang w:eastAsia="tr-TR"/>
              </w:rPr>
            </w:pPr>
          </w:p>
        </w:tc>
        <w:tc>
          <w:tcPr>
            <w:tcW w:w="3096" w:type="dxa"/>
          </w:tcPr>
          <w:p w14:paraId="62229DBE" w14:textId="37E71E3A" w:rsidR="00E01C47" w:rsidRPr="00C30C59" w:rsidRDefault="00E01C47" w:rsidP="00EF4F47">
            <w:pPr>
              <w:pStyle w:val="EACLEmail"/>
              <w:rPr>
                <w:lang w:eastAsia="tr-TR"/>
              </w:rPr>
            </w:pPr>
          </w:p>
        </w:tc>
      </w:tr>
    </w:tbl>
    <w:p w14:paraId="5D13752F" w14:textId="77777777" w:rsidR="00E01C47" w:rsidRPr="00C30C59" w:rsidRDefault="00E01C47" w:rsidP="00E01C47">
      <w:pPr>
        <w:pStyle w:val="EACLText"/>
      </w:pPr>
    </w:p>
    <w:tbl>
      <w:tblPr>
        <w:tblW w:w="0" w:type="auto"/>
        <w:jc w:val="center"/>
        <w:tblLayout w:type="fixed"/>
        <w:tblCellMar>
          <w:left w:w="70" w:type="dxa"/>
          <w:right w:w="70" w:type="dxa"/>
        </w:tblCellMar>
        <w:tblLook w:val="0000" w:firstRow="0" w:lastRow="0" w:firstColumn="0" w:lastColumn="0" w:noHBand="0" w:noVBand="0"/>
      </w:tblPr>
      <w:tblGrid>
        <w:gridCol w:w="3380"/>
        <w:gridCol w:w="4677"/>
      </w:tblGrid>
      <w:tr w:rsidR="00E01C47" w:rsidRPr="00C30C59" w14:paraId="47CEF54F" w14:textId="77777777">
        <w:trPr>
          <w:trHeight w:val="335"/>
          <w:jc w:val="center"/>
        </w:trPr>
        <w:tc>
          <w:tcPr>
            <w:tcW w:w="3380" w:type="dxa"/>
            <w:tcBorders>
              <w:top w:val="nil"/>
              <w:left w:val="nil"/>
              <w:bottom w:val="nil"/>
              <w:right w:val="nil"/>
            </w:tcBorders>
          </w:tcPr>
          <w:p w14:paraId="4E837114" w14:textId="77777777" w:rsidR="00E01C47" w:rsidRPr="00C30C59" w:rsidRDefault="00E01C47" w:rsidP="00EF4F47">
            <w:pPr>
              <w:pStyle w:val="EACLText"/>
            </w:pPr>
          </w:p>
        </w:tc>
        <w:tc>
          <w:tcPr>
            <w:tcW w:w="4677" w:type="dxa"/>
            <w:tcBorders>
              <w:top w:val="nil"/>
              <w:left w:val="nil"/>
              <w:bottom w:val="nil"/>
              <w:right w:val="nil"/>
            </w:tcBorders>
          </w:tcPr>
          <w:p w14:paraId="2395E06A" w14:textId="77777777" w:rsidR="00E01C47" w:rsidRPr="00C30C59" w:rsidRDefault="00E01C47" w:rsidP="00EF4F47">
            <w:pPr>
              <w:pStyle w:val="EACLText"/>
            </w:pPr>
          </w:p>
        </w:tc>
      </w:tr>
    </w:tbl>
    <w:p w14:paraId="69A5B761" w14:textId="77777777" w:rsidR="00E01C47" w:rsidRPr="00C30C59" w:rsidRDefault="00E01C47" w:rsidP="00E01C47">
      <w:pPr>
        <w:pStyle w:val="EACLText"/>
      </w:pPr>
    </w:p>
    <w:p w14:paraId="157902B8" w14:textId="77777777"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14:paraId="5E6A17B2" w14:textId="77777777" w:rsidR="00E01C47" w:rsidRPr="00256DCF" w:rsidRDefault="00E01C47" w:rsidP="00E01C47">
      <w:pPr>
        <w:pStyle w:val="EACLAbstractHeading"/>
        <w:numPr>
          <w:ilvl w:val="0"/>
          <w:numId w:val="0"/>
        </w:numPr>
        <w:rPr>
          <w:lang w:val="it-IT"/>
        </w:rPr>
      </w:pPr>
      <w:r w:rsidRPr="00256DCF">
        <w:rPr>
          <w:lang w:val="it-IT"/>
        </w:rPr>
        <w:lastRenderedPageBreak/>
        <w:t>Abstract</w:t>
      </w:r>
    </w:p>
    <w:p w14:paraId="271BF31D" w14:textId="77777777" w:rsidR="00E01C47" w:rsidRPr="00306292" w:rsidRDefault="00306292" w:rsidP="00306292">
      <w:pPr>
        <w:pStyle w:val="EACLAbstract"/>
        <w:ind w:firstLine="380"/>
      </w:pPr>
      <w:r w:rsidRPr="00306292">
        <w:t xml:space="preserve">The Philippines is considered the social media capital of the world, and the role of social media has become even more pronounced in the country during disasters. Twitter is among the many forms of social media. As experienced, information and data shared through Twitter have helped individuals, institutions, and organizations (government, public, and private) during emergency response, in making decisions, conducting relief efforts, and practically mobilizing people to humanitarian causes. However, extracting the most relevant information from Twitter is a challenge because natural languages do not have a particular structure immediately useful when programming. Another problem that information extraction faces is that some languages, like Filipino, is morphologically rich, making it even more difficult to extract information. Therefore, the goal of this research is to create Filipino Information Extraction Tool for Twitter (FILIET), a system that extracts relevant information from disaster-related tweets composed in Filipino. The system was able to classify the tweets to caution and advice (CA), casualties and damages (CD), call for help (CH), and Donations (D). After classification, it was able to extract relevant information by applying rules catered to the category the tweet was classified in. The extractor could extract information such as typhoon signals, suspension of classes, casualties, </w:t>
      </w:r>
      <w:r w:rsidRPr="00306292">
        <w:lastRenderedPageBreak/>
        <w:t>damages, and items donated with a 0.4 f-measure score.</w:t>
      </w:r>
      <w:bookmarkStart w:id="0" w:name="_GoBack"/>
      <w:bookmarkEnd w:id="0"/>
    </w:p>
    <w:p w14:paraId="764A6524" w14:textId="77777777" w:rsidR="00E01C47" w:rsidRPr="00EF4B1F" w:rsidRDefault="00C30C59" w:rsidP="00E01C47">
      <w:pPr>
        <w:pStyle w:val="EACLSection"/>
      </w:pPr>
      <w:r>
        <w:t>Introduction</w:t>
      </w:r>
    </w:p>
    <w:p w14:paraId="1F170C78" w14:textId="77777777" w:rsidR="00306292" w:rsidRPr="00306292" w:rsidRDefault="00306292" w:rsidP="005020C8">
      <w:pPr>
        <w:pStyle w:val="EACLTextIndent"/>
      </w:pPr>
      <w:r w:rsidRPr="00306292">
        <w:t>According to a report of the United Nations International Strategy for Disaster Reduction (UNISDR) Scientific and Technical Advisory Group, disasters have destroyed lives as well as livelihood across the world. Between 2000 and 2012, about 2 million people have died in disasters and related damages have reached an estimated US$ 1.7 trillion. In the same report, the UNISDR posits the use and research of new scientific and technological advancements in disaster management (Southgate et al., 2013). This is where social media come in.</w:t>
      </w:r>
    </w:p>
    <w:p w14:paraId="52460AC5" w14:textId="77777777" w:rsidR="00306292" w:rsidRPr="00306292" w:rsidRDefault="00306292" w:rsidP="005020C8">
      <w:pPr>
        <w:pStyle w:val="EACLTextIndent"/>
      </w:pPr>
      <w:r w:rsidRPr="00306292">
        <w:t>Social media are online applications, platforms, and media which aim to facilitate interaction, collaboration, and the sharing of content. Social media can be accessed by computers or by smart phones. In a study and analysis about social media, the Philippines has a high ranking in most of the categories, which led to the country being dubbed as the “Social Media Capital of the World” (Universal McCann, 2008; Stockdale and McIntyre, 2011). In addition to this, social media have also played a vital role in disaster management. Twitter, a popular microblogging platform where users can post statuses in real-time, is used to share information regarding disasters as well as response efforts. As part of the disaster management of the Philippines for natural calamities, the government has released a newsletter</w:t>
      </w:r>
      <w:r w:rsidR="001528AA">
        <w:rPr>
          <w:rStyle w:val="FootnoteReference"/>
        </w:rPr>
        <w:footnoteReference w:id="1"/>
      </w:r>
      <w:r w:rsidR="001528AA">
        <w:t xml:space="preserve"> </w:t>
      </w:r>
      <w:r w:rsidRPr="00306292">
        <w:t>containing the official social media accounts and unified hashtags to help in disaster relief efforts.</w:t>
      </w:r>
    </w:p>
    <w:p w14:paraId="641803BA" w14:textId="77777777" w:rsidR="00306292" w:rsidRPr="00306292" w:rsidRDefault="00306292" w:rsidP="005020C8">
      <w:pPr>
        <w:pStyle w:val="EACLTextIndent"/>
      </w:pPr>
      <w:r w:rsidRPr="00306292">
        <w:t xml:space="preserve">With many Filipino netizens sharing various types of disaster-related information in Twitter, it would be very beneficial to have a system that extracts relevant information from Twitter so they </w:t>
      </w:r>
      <w:r w:rsidRPr="00306292">
        <w:lastRenderedPageBreak/>
        <w:t>can be used to assist in disaster relief efforts. The challenge here is to create an information extraction (IE) system for disaster-related Twitter content which is written in the Filipino language (with respect to the TXTSPK and code-switching writing styles).</w:t>
      </w:r>
    </w:p>
    <w:p w14:paraId="0853E073" w14:textId="77777777" w:rsidR="00E01C47" w:rsidRPr="00306292" w:rsidRDefault="00306292" w:rsidP="005020C8">
      <w:pPr>
        <w:pStyle w:val="EACLTextIndent"/>
      </w:pPr>
      <w:r w:rsidRPr="00306292">
        <w:t>The rest of the paper proceeds as follows, Section II reviews existing literature related to our approaches. Section III introduces the main processes of our approach. Section IV describes our experiments and findings. In Section V, we conclude our efforts and discuss some recommendations and future works.</w:t>
      </w:r>
    </w:p>
    <w:p w14:paraId="14D64225" w14:textId="77777777" w:rsidR="00E01C47" w:rsidRPr="00B54629" w:rsidRDefault="00306292" w:rsidP="00E01C47">
      <w:pPr>
        <w:pStyle w:val="EACLSection"/>
      </w:pPr>
      <w:r>
        <w:t>Related Works</w:t>
      </w:r>
    </w:p>
    <w:p w14:paraId="7AB438EA" w14:textId="77777777" w:rsidR="00306292" w:rsidRDefault="00306292" w:rsidP="005020C8">
      <w:pPr>
        <w:pStyle w:val="EACLTextIndent"/>
        <w:rPr>
          <w:lang w:eastAsia="tr-TR"/>
        </w:rPr>
      </w:pPr>
      <w:r>
        <w:rPr>
          <w:lang w:eastAsia="tr-TR"/>
        </w:rPr>
        <w:t>The works of (Imran et al., 2013) focus on the extraction of relevant information from disaster-related tweets. The approach includes text classification and information extraction. In their first paper, the authors worked with Twitter data during hurricane Joplin last May 22, 2011 with #</w:t>
      </w:r>
      <w:proofErr w:type="spellStart"/>
      <w:proofErr w:type="gramStart"/>
      <w:r>
        <w:rPr>
          <w:lang w:eastAsia="tr-TR"/>
        </w:rPr>
        <w:t>joplin</w:t>
      </w:r>
      <w:proofErr w:type="spellEnd"/>
      <w:proofErr w:type="gramEnd"/>
      <w:r>
        <w:rPr>
          <w:lang w:eastAsia="tr-TR"/>
        </w:rPr>
        <w:t>. They used Naïve Bayes classifiers to organize the tweets into meaningful or relevant categories of information for extraction. In their other paper, they used two datasets: (1) tweets during hurricane Joplin last May 22, 2011 with #</w:t>
      </w:r>
      <w:proofErr w:type="spellStart"/>
      <w:proofErr w:type="gramStart"/>
      <w:r>
        <w:rPr>
          <w:lang w:eastAsia="tr-TR"/>
        </w:rPr>
        <w:t>joplin</w:t>
      </w:r>
      <w:proofErr w:type="spellEnd"/>
      <w:proofErr w:type="gramEnd"/>
      <w:r>
        <w:rPr>
          <w:lang w:eastAsia="tr-TR"/>
        </w:rPr>
        <w:t xml:space="preserve"> and (2) tweets during hurricane Sandy last October 29, 2012 with #sandy #</w:t>
      </w:r>
      <w:proofErr w:type="spellStart"/>
      <w:r>
        <w:rPr>
          <w:lang w:eastAsia="tr-TR"/>
        </w:rPr>
        <w:t>nyc</w:t>
      </w:r>
      <w:proofErr w:type="spellEnd"/>
      <w:r>
        <w:rPr>
          <w:lang w:eastAsia="tr-TR"/>
        </w:rPr>
        <w:t>. They employed a new approach, known as Conditional Random Fields (CRF), to extract relevant information. Our work utilized the tweet categorization concept specified used in the first.</w:t>
      </w:r>
    </w:p>
    <w:p w14:paraId="6EF8610A" w14:textId="77777777" w:rsidR="00C30C59" w:rsidRDefault="00306292" w:rsidP="005020C8">
      <w:pPr>
        <w:pStyle w:val="EACLTextIndent"/>
        <w:rPr>
          <w:lang w:eastAsia="tr-TR"/>
        </w:rPr>
      </w:pPr>
      <w:r>
        <w:rPr>
          <w:lang w:eastAsia="tr-TR"/>
        </w:rPr>
        <w:t>For information extraction, we have reviewed various approaches used in morphologically rich languages such as the Filipino language. We determined the components of each IE system as well as the tools and evaluation metrics they have used. There are machine learning-based or adaptive systems (</w:t>
      </w:r>
      <w:proofErr w:type="spellStart"/>
      <w:r>
        <w:rPr>
          <w:lang w:eastAsia="tr-TR"/>
        </w:rPr>
        <w:t>Freitag</w:t>
      </w:r>
      <w:proofErr w:type="spellEnd"/>
      <w:r>
        <w:rPr>
          <w:lang w:eastAsia="tr-TR"/>
        </w:rPr>
        <w:t xml:space="preserve">, 2000; </w:t>
      </w:r>
      <w:proofErr w:type="spellStart"/>
      <w:r>
        <w:rPr>
          <w:lang w:eastAsia="tr-TR"/>
        </w:rPr>
        <w:t>Turmo</w:t>
      </w:r>
      <w:proofErr w:type="spellEnd"/>
      <w:r>
        <w:rPr>
          <w:lang w:eastAsia="tr-TR"/>
        </w:rPr>
        <w:t xml:space="preserve"> and Rodriguez, 2000; Tellez-Valero et al., 2005), rule-based systems (Lee and </w:t>
      </w:r>
      <w:proofErr w:type="spellStart"/>
      <w:r>
        <w:rPr>
          <w:lang w:eastAsia="tr-TR"/>
        </w:rPr>
        <w:t>Geierhos</w:t>
      </w:r>
      <w:proofErr w:type="spellEnd"/>
      <w:r>
        <w:rPr>
          <w:lang w:eastAsia="tr-TR"/>
        </w:rPr>
        <w:t>, 2009; Pham and Pham, 2012), template-based systems (</w:t>
      </w:r>
      <w:proofErr w:type="spellStart"/>
      <w:r>
        <w:rPr>
          <w:lang w:eastAsia="tr-TR"/>
        </w:rPr>
        <w:t>Poibeau</w:t>
      </w:r>
      <w:proofErr w:type="spellEnd"/>
      <w:r>
        <w:rPr>
          <w:lang w:eastAsia="tr-TR"/>
        </w:rPr>
        <w:t>, 2001), and ontology-based systems (</w:t>
      </w:r>
      <w:proofErr w:type="spellStart"/>
      <w:r>
        <w:rPr>
          <w:lang w:eastAsia="tr-TR"/>
        </w:rPr>
        <w:t>Nebhi</w:t>
      </w:r>
      <w:proofErr w:type="spellEnd"/>
      <w:r>
        <w:rPr>
          <w:lang w:eastAsia="tr-TR"/>
        </w:rPr>
        <w:t>, 2012). Our work focused on machine-learning and rule-based IE systems which will be displayed ontologically. An adaptive IE system uses machine-learning techniques in order to automatically learn rules that will extract certain information (</w:t>
      </w:r>
      <w:proofErr w:type="spellStart"/>
      <w:r>
        <w:rPr>
          <w:lang w:eastAsia="tr-TR"/>
        </w:rPr>
        <w:t>Turmo</w:t>
      </w:r>
      <w:proofErr w:type="spellEnd"/>
      <w:r>
        <w:rPr>
          <w:lang w:eastAsia="tr-TR"/>
        </w:rPr>
        <w:t xml:space="preserve"> and </w:t>
      </w:r>
      <w:proofErr w:type="spellStart"/>
      <w:r>
        <w:rPr>
          <w:lang w:eastAsia="tr-TR"/>
        </w:rPr>
        <w:t>Catala</w:t>
      </w:r>
      <w:proofErr w:type="spellEnd"/>
      <w:r>
        <w:rPr>
          <w:lang w:eastAsia="tr-TR"/>
        </w:rPr>
        <w:t>, 2006). In (Cheng et al., 2013), they make use of an adaptive IE system that incorporates the usage of rules.</w:t>
      </w:r>
    </w:p>
    <w:p w14:paraId="49AFBC89" w14:textId="03694E54" w:rsidR="005020C8" w:rsidRDefault="00743BB9" w:rsidP="005020C8">
      <w:pPr>
        <w:pStyle w:val="EACLSection"/>
        <w:rPr>
          <w:lang w:eastAsia="tr-TR"/>
        </w:rPr>
      </w:pPr>
      <w:r>
        <w:rPr>
          <w:lang w:eastAsia="tr-TR"/>
        </w:rPr>
        <w:lastRenderedPageBreak/>
        <w:t>Methodology</w:t>
      </w:r>
    </w:p>
    <w:p w14:paraId="75E0B001" w14:textId="77777777" w:rsidR="005020C8" w:rsidRPr="005020C8" w:rsidRDefault="005020C8" w:rsidP="005020C8">
      <w:pPr>
        <w:pStyle w:val="EACLTextIndent"/>
        <w:rPr>
          <w:lang w:eastAsia="tr-TR"/>
        </w:rPr>
      </w:pPr>
      <w:r>
        <w:rPr>
          <w:lang w:eastAsia="tr-TR"/>
        </w:rPr>
        <w:fldChar w:fldCharType="begin"/>
      </w:r>
      <w:r>
        <w:rPr>
          <w:lang w:eastAsia="tr-TR"/>
        </w:rPr>
        <w:instrText xml:space="preserve"> REF _Ref418164047 \h </w:instrText>
      </w:r>
      <w:r>
        <w:rPr>
          <w:lang w:eastAsia="tr-TR"/>
        </w:rPr>
      </w:r>
      <w:r>
        <w:rPr>
          <w:lang w:eastAsia="tr-TR"/>
        </w:rPr>
        <w:fldChar w:fldCharType="separate"/>
      </w:r>
      <w:r w:rsidR="00B85E59">
        <w:t xml:space="preserve">Figure </w:t>
      </w:r>
      <w:r w:rsidR="00B85E59">
        <w:rPr>
          <w:noProof/>
        </w:rPr>
        <w:t>1</w:t>
      </w:r>
      <w:r>
        <w:rPr>
          <w:lang w:eastAsia="tr-TR"/>
        </w:rPr>
        <w:fldChar w:fldCharType="end"/>
      </w:r>
      <w:r>
        <w:rPr>
          <w:lang w:eastAsia="tr-TR"/>
        </w:rPr>
        <w:t xml:space="preserve"> shows the architecture of the FILIET system.</w:t>
      </w:r>
    </w:p>
    <w:p w14:paraId="47CD0735" w14:textId="77777777" w:rsidR="005020C8" w:rsidRDefault="00181B66" w:rsidP="005020C8">
      <w:pPr>
        <w:pStyle w:val="EACLText"/>
        <w:rPr>
          <w:lang w:eastAsia="tr-TR"/>
        </w:rPr>
      </w:pPr>
      <w:r>
        <w:rPr>
          <w:noProof/>
          <w:lang w:eastAsia="en-US"/>
        </w:rPr>
        <mc:AlternateContent>
          <mc:Choice Requires="wpg">
            <w:drawing>
              <wp:inline distT="0" distB="0" distL="0" distR="0" wp14:anchorId="06B6DFBD" wp14:editId="30B1FEA6">
                <wp:extent cx="2633345" cy="3202940"/>
                <wp:effectExtent l="11430" t="11430" r="12700" b="14605"/>
                <wp:docPr id="48"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3345" cy="3202940"/>
                          <a:chOff x="0" y="0"/>
                          <a:chExt cx="2628900" cy="3200400"/>
                        </a:xfrm>
                      </wpg:grpSpPr>
                      <wpg:grpSp>
                        <wpg:cNvPr id="49" name="Group 27"/>
                        <wpg:cNvGrpSpPr>
                          <a:grpSpLocks/>
                        </wpg:cNvGrpSpPr>
                        <wpg:grpSpPr bwMode="auto">
                          <a:xfrm>
                            <a:off x="0" y="0"/>
                            <a:ext cx="2628900" cy="3200400"/>
                            <a:chOff x="0" y="0"/>
                            <a:chExt cx="2628900" cy="3200400"/>
                          </a:xfrm>
                        </wpg:grpSpPr>
                        <wps:wsp>
                          <wps:cNvPr id="54" name="Rectangle 6"/>
                          <wps:cNvSpPr>
                            <a:spLocks noChangeArrowheads="1"/>
                          </wps:cNvSpPr>
                          <wps:spPr bwMode="auto">
                            <a:xfrm>
                              <a:off x="0" y="0"/>
                              <a:ext cx="2628900" cy="3200400"/>
                            </a:xfrm>
                            <a:prstGeom prst="rect">
                              <a:avLst/>
                            </a:prstGeom>
                            <a:noFill/>
                            <a:ln w="1905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6" name="Text Box 8"/>
                          <wps:cNvSpPr txBox="1">
                            <a:spLocks noChangeArrowheads="1"/>
                          </wps:cNvSpPr>
                          <wps:spPr bwMode="auto">
                            <a:xfrm>
                              <a:off x="114300" y="114300"/>
                              <a:ext cx="1371600" cy="228600"/>
                            </a:xfrm>
                            <a:prstGeom prst="rect">
                              <a:avLst/>
                            </a:prstGeom>
                            <a:solidFill>
                              <a:srgbClr val="FFFFFF"/>
                            </a:solidFill>
                            <a:ln w="6350">
                              <a:solidFill>
                                <a:srgbClr val="000000"/>
                              </a:solidFill>
                              <a:miter lim="800000"/>
                              <a:headEnd/>
                              <a:tailEnd/>
                            </a:ln>
                          </wps:spPr>
                          <wps:txbx>
                            <w:txbxContent>
                              <w:p w14:paraId="73C9C68C" w14:textId="77777777" w:rsidR="005020C8" w:rsidRPr="00AD4498" w:rsidRDefault="005020C8" w:rsidP="005020C8">
                                <w:pPr>
                                  <w:jc w:val="center"/>
                                  <w:rPr>
                                    <w:i/>
                                    <w:sz w:val="18"/>
                                    <w:szCs w:val="16"/>
                                  </w:rPr>
                                </w:pPr>
                                <w:r w:rsidRPr="00AD4498">
                                  <w:rPr>
                                    <w:i/>
                                    <w:sz w:val="18"/>
                                    <w:szCs w:val="16"/>
                                  </w:rPr>
                                  <w:t>Crawler Module</w:t>
                                </w:r>
                              </w:p>
                            </w:txbxContent>
                          </wps:txbx>
                          <wps:bodyPr rot="0" vert="horz" wrap="square" lIns="91440" tIns="45720" rIns="91440" bIns="45720" anchor="ctr" anchorCtr="0" upright="1">
                            <a:noAutofit/>
                          </wps:bodyPr>
                        </wps:wsp>
                        <wps:wsp>
                          <wps:cNvPr id="57" name="Text Box 9"/>
                          <wps:cNvSpPr txBox="1">
                            <a:spLocks noChangeArrowheads="1"/>
                          </wps:cNvSpPr>
                          <wps:spPr bwMode="auto">
                            <a:xfrm>
                              <a:off x="114300" y="571500"/>
                              <a:ext cx="1371600" cy="228600"/>
                            </a:xfrm>
                            <a:prstGeom prst="rect">
                              <a:avLst/>
                            </a:prstGeom>
                            <a:solidFill>
                              <a:srgbClr val="FFFFFF"/>
                            </a:solidFill>
                            <a:ln w="6350">
                              <a:solidFill>
                                <a:srgbClr val="000000"/>
                              </a:solidFill>
                              <a:miter lim="800000"/>
                              <a:headEnd/>
                              <a:tailEnd/>
                            </a:ln>
                          </wps:spPr>
                          <wps:txbx>
                            <w:txbxContent>
                              <w:p w14:paraId="2B5A8CFB" w14:textId="77777777" w:rsidR="005020C8" w:rsidRPr="00AD4498" w:rsidRDefault="005020C8" w:rsidP="005020C8">
                                <w:pPr>
                                  <w:jc w:val="center"/>
                                  <w:rPr>
                                    <w:i/>
                                    <w:sz w:val="18"/>
                                    <w:szCs w:val="16"/>
                                  </w:rPr>
                                </w:pPr>
                                <w:r w:rsidRPr="00AD4498">
                                  <w:rPr>
                                    <w:i/>
                                    <w:sz w:val="18"/>
                                    <w:szCs w:val="16"/>
                                  </w:rPr>
                                  <w:t>Preprocessing Module</w:t>
                                </w:r>
                              </w:p>
                              <w:p w14:paraId="4BDF4815" w14:textId="77777777" w:rsidR="005020C8" w:rsidRPr="00AD4498" w:rsidRDefault="005020C8" w:rsidP="005020C8">
                                <w:pPr>
                                  <w:rPr>
                                    <w:sz w:val="18"/>
                                    <w:szCs w:val="16"/>
                                  </w:rPr>
                                </w:pPr>
                              </w:p>
                            </w:txbxContent>
                          </wps:txbx>
                          <wps:bodyPr rot="0" vert="horz" wrap="square" lIns="91440" tIns="45720" rIns="91440" bIns="45720" anchor="ctr" anchorCtr="0" upright="1">
                            <a:noAutofit/>
                          </wps:bodyPr>
                        </wps:wsp>
                        <wps:wsp>
                          <wps:cNvPr id="58" name="Text Box 10"/>
                          <wps:cNvSpPr txBox="1">
                            <a:spLocks noChangeArrowheads="1"/>
                          </wps:cNvSpPr>
                          <wps:spPr bwMode="auto">
                            <a:xfrm>
                              <a:off x="114300" y="1028700"/>
                              <a:ext cx="1371600" cy="228600"/>
                            </a:xfrm>
                            <a:prstGeom prst="rect">
                              <a:avLst/>
                            </a:prstGeom>
                            <a:solidFill>
                              <a:srgbClr val="FFFFFF"/>
                            </a:solidFill>
                            <a:ln w="6350">
                              <a:solidFill>
                                <a:srgbClr val="000000"/>
                              </a:solidFill>
                              <a:miter lim="800000"/>
                              <a:headEnd/>
                              <a:tailEnd/>
                            </a:ln>
                          </wps:spPr>
                          <wps:txbx>
                            <w:txbxContent>
                              <w:p w14:paraId="164AD3D2" w14:textId="77777777" w:rsidR="005020C8" w:rsidRPr="00AD4498" w:rsidRDefault="005020C8" w:rsidP="005020C8">
                                <w:pPr>
                                  <w:jc w:val="center"/>
                                  <w:rPr>
                                    <w:i/>
                                    <w:sz w:val="16"/>
                                    <w:szCs w:val="16"/>
                                  </w:rPr>
                                </w:pPr>
                                <w:r w:rsidRPr="00AD4498">
                                  <w:rPr>
                                    <w:i/>
                                    <w:sz w:val="16"/>
                                    <w:szCs w:val="16"/>
                                  </w:rPr>
                                  <w:t>Feature Extraction Module</w:t>
                                </w:r>
                              </w:p>
                              <w:p w14:paraId="4FACE9EB" w14:textId="77777777" w:rsidR="005020C8" w:rsidRPr="00AD4498" w:rsidRDefault="005020C8" w:rsidP="005020C8">
                                <w:pPr>
                                  <w:rPr>
                                    <w:sz w:val="16"/>
                                    <w:szCs w:val="16"/>
                                  </w:rPr>
                                </w:pPr>
                              </w:p>
                            </w:txbxContent>
                          </wps:txbx>
                          <wps:bodyPr rot="0" vert="horz" wrap="square" lIns="91440" tIns="45720" rIns="91440" bIns="45720" anchor="ctr" anchorCtr="0" upright="1">
                            <a:noAutofit/>
                          </wps:bodyPr>
                        </wps:wsp>
                        <wps:wsp>
                          <wps:cNvPr id="59" name="Text Box 11"/>
                          <wps:cNvSpPr txBox="1">
                            <a:spLocks noChangeArrowheads="1"/>
                          </wps:cNvSpPr>
                          <wps:spPr bwMode="auto">
                            <a:xfrm>
                              <a:off x="114300" y="1485900"/>
                              <a:ext cx="1371600" cy="228600"/>
                            </a:xfrm>
                            <a:prstGeom prst="rect">
                              <a:avLst/>
                            </a:prstGeom>
                            <a:solidFill>
                              <a:srgbClr val="FFFFFF"/>
                            </a:solidFill>
                            <a:ln w="6350">
                              <a:solidFill>
                                <a:srgbClr val="000000"/>
                              </a:solidFill>
                              <a:miter lim="800000"/>
                              <a:headEnd/>
                              <a:tailEnd/>
                            </a:ln>
                          </wps:spPr>
                          <wps:txbx>
                            <w:txbxContent>
                              <w:p w14:paraId="6581D793" w14:textId="77777777" w:rsidR="005020C8" w:rsidRPr="00966440" w:rsidRDefault="005020C8" w:rsidP="005020C8">
                                <w:pPr>
                                  <w:jc w:val="center"/>
                                  <w:rPr>
                                    <w:i/>
                                    <w:sz w:val="16"/>
                                    <w:szCs w:val="16"/>
                                  </w:rPr>
                                </w:pPr>
                                <w:r w:rsidRPr="00966440">
                                  <w:rPr>
                                    <w:i/>
                                    <w:sz w:val="16"/>
                                    <w:szCs w:val="16"/>
                                  </w:rPr>
                                  <w:t>Category Classifier Module</w:t>
                                </w:r>
                              </w:p>
                              <w:p w14:paraId="41381A37" w14:textId="77777777" w:rsidR="005020C8" w:rsidRPr="00966440" w:rsidRDefault="005020C8" w:rsidP="005020C8">
                                <w:pPr>
                                  <w:rPr>
                                    <w:sz w:val="16"/>
                                    <w:szCs w:val="16"/>
                                  </w:rPr>
                                </w:pPr>
                              </w:p>
                            </w:txbxContent>
                          </wps:txbx>
                          <wps:bodyPr rot="0" vert="horz" wrap="square" lIns="91440" tIns="45720" rIns="91440" bIns="45720" anchor="ctr" anchorCtr="0" upright="1">
                            <a:noAutofit/>
                          </wps:bodyPr>
                        </wps:wsp>
                        <wps:wsp>
                          <wps:cNvPr id="60" name="Text Box 12"/>
                          <wps:cNvSpPr txBox="1">
                            <a:spLocks noChangeArrowheads="1"/>
                          </wps:cNvSpPr>
                          <wps:spPr bwMode="auto">
                            <a:xfrm>
                              <a:off x="114300" y="1943100"/>
                              <a:ext cx="1371600" cy="228600"/>
                            </a:xfrm>
                            <a:prstGeom prst="rect">
                              <a:avLst/>
                            </a:prstGeom>
                            <a:solidFill>
                              <a:srgbClr val="FFFFFF"/>
                            </a:solidFill>
                            <a:ln w="6350">
                              <a:solidFill>
                                <a:srgbClr val="000000"/>
                              </a:solidFill>
                              <a:miter lim="800000"/>
                              <a:headEnd/>
                              <a:tailEnd/>
                            </a:ln>
                          </wps:spPr>
                          <wps:txbx>
                            <w:txbxContent>
                              <w:p w14:paraId="44C701F0" w14:textId="77777777" w:rsidR="005020C8" w:rsidRPr="00AD4498" w:rsidRDefault="005020C8" w:rsidP="005020C8">
                                <w:pPr>
                                  <w:jc w:val="center"/>
                                  <w:rPr>
                                    <w:sz w:val="18"/>
                                    <w:szCs w:val="16"/>
                                  </w:rPr>
                                </w:pPr>
                                <w:r w:rsidRPr="00AD4498">
                                  <w:rPr>
                                    <w:i/>
                                    <w:sz w:val="18"/>
                                    <w:szCs w:val="16"/>
                                  </w:rPr>
                                  <w:t>Rule Inductor Module</w:t>
                                </w:r>
                              </w:p>
                            </w:txbxContent>
                          </wps:txbx>
                          <wps:bodyPr rot="0" vert="horz" wrap="square" lIns="91440" tIns="45720" rIns="91440" bIns="45720" anchor="ctr" anchorCtr="0" upright="1">
                            <a:noAutofit/>
                          </wps:bodyPr>
                        </wps:wsp>
                        <wps:wsp>
                          <wps:cNvPr id="61" name="Text Box 13"/>
                          <wps:cNvSpPr txBox="1">
                            <a:spLocks noChangeArrowheads="1"/>
                          </wps:cNvSpPr>
                          <wps:spPr bwMode="auto">
                            <a:xfrm>
                              <a:off x="114300" y="2400300"/>
                              <a:ext cx="1371600" cy="228600"/>
                            </a:xfrm>
                            <a:prstGeom prst="rect">
                              <a:avLst/>
                            </a:prstGeom>
                            <a:solidFill>
                              <a:srgbClr val="FFFFFF"/>
                            </a:solidFill>
                            <a:ln w="6350">
                              <a:solidFill>
                                <a:srgbClr val="000000"/>
                              </a:solidFill>
                              <a:miter lim="800000"/>
                              <a:headEnd/>
                              <a:tailEnd/>
                            </a:ln>
                          </wps:spPr>
                          <wps:txbx>
                            <w:txbxContent>
                              <w:p w14:paraId="7B309844" w14:textId="77777777" w:rsidR="005020C8" w:rsidRPr="00966440" w:rsidRDefault="005020C8" w:rsidP="005020C8">
                                <w:pPr>
                                  <w:jc w:val="center"/>
                                  <w:rPr>
                                    <w:i/>
                                    <w:sz w:val="15"/>
                                    <w:szCs w:val="15"/>
                                  </w:rPr>
                                </w:pPr>
                                <w:r w:rsidRPr="00966440">
                                  <w:rPr>
                                    <w:i/>
                                    <w:sz w:val="15"/>
                                    <w:szCs w:val="15"/>
                                  </w:rPr>
                                  <w:t>Ontology Population Module</w:t>
                                </w:r>
                              </w:p>
                              <w:p w14:paraId="124E5D25" w14:textId="77777777" w:rsidR="005020C8" w:rsidRPr="00966440" w:rsidRDefault="005020C8" w:rsidP="005020C8">
                                <w:pPr>
                                  <w:rPr>
                                    <w:sz w:val="15"/>
                                    <w:szCs w:val="15"/>
                                  </w:rPr>
                                </w:pPr>
                              </w:p>
                            </w:txbxContent>
                          </wps:txbx>
                          <wps:bodyPr rot="0" vert="horz" wrap="square" lIns="91440" tIns="45720" rIns="91440" bIns="45720" anchor="ctr" anchorCtr="0" upright="1">
                            <a:noAutofit/>
                          </wps:bodyPr>
                        </wps:wsp>
                        <wps:wsp>
                          <wps:cNvPr id="62" name="Rectangle 14"/>
                          <wps:cNvSpPr>
                            <a:spLocks noChangeArrowheads="1"/>
                          </wps:cNvSpPr>
                          <wps:spPr bwMode="auto">
                            <a:xfrm>
                              <a:off x="1828800" y="1943100"/>
                              <a:ext cx="685800" cy="228600"/>
                            </a:xfrm>
                            <a:prstGeom prst="rect">
                              <a:avLst/>
                            </a:prstGeom>
                            <a:solidFill>
                              <a:srgbClr val="FFFFFF"/>
                            </a:solidFill>
                            <a:ln w="12700" cap="flat" cmpd="sng" algn="ctr">
                              <a:solidFill>
                                <a:srgbClr val="000000"/>
                              </a:solidFill>
                              <a:prstDash val="dash"/>
                              <a:miter lim="800000"/>
                              <a:headEnd/>
                              <a:tailEnd/>
                            </a:ln>
                          </wps:spPr>
                          <wps:txbx>
                            <w:txbxContent>
                              <w:p w14:paraId="7D7D63CF" w14:textId="77777777" w:rsidR="005020C8" w:rsidRPr="00966440" w:rsidRDefault="005020C8" w:rsidP="005020C8">
                                <w:pPr>
                                  <w:jc w:val="center"/>
                                  <w:rPr>
                                    <w:i/>
                                    <w:sz w:val="16"/>
                                  </w:rPr>
                                </w:pPr>
                                <w:r w:rsidRPr="00AD4498">
                                  <w:rPr>
                                    <w:i/>
                                    <w:sz w:val="18"/>
                                  </w:rPr>
                                  <w:t>Rules</w:t>
                                </w:r>
                              </w:p>
                            </w:txbxContent>
                          </wps:txbx>
                          <wps:bodyPr rot="0" vert="horz" wrap="square" lIns="91440" tIns="45720" rIns="91440" bIns="45720" anchor="ctr" anchorCtr="0" upright="1">
                            <a:noAutofit/>
                          </wps:bodyPr>
                        </wps:wsp>
                        <wps:wsp>
                          <wps:cNvPr id="63" name="Straight Arrow Connector 15"/>
                          <wps:cNvCnPr>
                            <a:cxnSpLocks noChangeShapeType="1"/>
                          </wps:cNvCnPr>
                          <wps:spPr bwMode="auto">
                            <a:xfrm>
                              <a:off x="800100" y="342900"/>
                              <a:ext cx="0" cy="228600"/>
                            </a:xfrm>
                            <a:prstGeom prst="straightConnector1">
                              <a:avLst/>
                            </a:prstGeom>
                            <a:noFill/>
                            <a:ln w="12700" cap="flat" cmpd="sng" algn="ctr">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71" name="Straight Arrow Connector 16"/>
                          <wps:cNvCnPr>
                            <a:cxnSpLocks noChangeShapeType="1"/>
                          </wps:cNvCnPr>
                          <wps:spPr bwMode="auto">
                            <a:xfrm>
                              <a:off x="800100" y="800100"/>
                              <a:ext cx="0" cy="228600"/>
                            </a:xfrm>
                            <a:prstGeom prst="straightConnector1">
                              <a:avLst/>
                            </a:prstGeom>
                            <a:noFill/>
                            <a:ln w="12700" cap="flat" cmpd="sng" algn="ctr">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73" name="Straight Arrow Connector 17"/>
                          <wps:cNvCnPr>
                            <a:cxnSpLocks noChangeShapeType="1"/>
                          </wps:cNvCnPr>
                          <wps:spPr bwMode="auto">
                            <a:xfrm>
                              <a:off x="800100" y="1257300"/>
                              <a:ext cx="0" cy="228600"/>
                            </a:xfrm>
                            <a:prstGeom prst="straightConnector1">
                              <a:avLst/>
                            </a:prstGeom>
                            <a:noFill/>
                            <a:ln w="12700" cap="flat" cmpd="sng" algn="ctr">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76" name="Straight Arrow Connector 18"/>
                          <wps:cNvCnPr>
                            <a:cxnSpLocks noChangeShapeType="1"/>
                          </wps:cNvCnPr>
                          <wps:spPr bwMode="auto">
                            <a:xfrm>
                              <a:off x="800100" y="1714500"/>
                              <a:ext cx="0" cy="228600"/>
                            </a:xfrm>
                            <a:prstGeom prst="straightConnector1">
                              <a:avLst/>
                            </a:prstGeom>
                            <a:noFill/>
                            <a:ln w="12700" cap="flat" cmpd="sng" algn="ctr">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81" name="Straight Arrow Connector 19"/>
                          <wps:cNvCnPr>
                            <a:cxnSpLocks noChangeShapeType="1"/>
                          </wps:cNvCnPr>
                          <wps:spPr bwMode="auto">
                            <a:xfrm>
                              <a:off x="800100" y="2171700"/>
                              <a:ext cx="0" cy="228600"/>
                            </a:xfrm>
                            <a:prstGeom prst="straightConnector1">
                              <a:avLst/>
                            </a:prstGeom>
                            <a:noFill/>
                            <a:ln w="12700" cap="flat" cmpd="sng" algn="ctr">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84" name="Straight Arrow Connector 20"/>
                          <wps:cNvCnPr>
                            <a:cxnSpLocks noChangeShapeType="1"/>
                          </wps:cNvCnPr>
                          <wps:spPr bwMode="auto">
                            <a:xfrm>
                              <a:off x="800100" y="2628900"/>
                              <a:ext cx="0" cy="228600"/>
                            </a:xfrm>
                            <a:prstGeom prst="straightConnector1">
                              <a:avLst/>
                            </a:prstGeom>
                            <a:noFill/>
                            <a:ln w="12700" cap="flat" cmpd="sng" algn="ctr">
                              <a:solidFill>
                                <a:srgbClr val="000000"/>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85" name="Text Box 21"/>
                          <wps:cNvSpPr txBox="1">
                            <a:spLocks noChangeArrowheads="1"/>
                          </wps:cNvSpPr>
                          <wps:spPr bwMode="auto">
                            <a:xfrm>
                              <a:off x="114300" y="2857500"/>
                              <a:ext cx="1371600" cy="228600"/>
                            </a:xfrm>
                            <a:prstGeom prst="rect">
                              <a:avLst/>
                            </a:prstGeom>
                            <a:solidFill>
                              <a:srgbClr val="FFFFFF"/>
                            </a:solidFill>
                            <a:ln w="6350">
                              <a:solidFill>
                                <a:srgbClr val="000000"/>
                              </a:solidFill>
                              <a:miter lim="800000"/>
                              <a:headEnd/>
                              <a:tailEnd/>
                            </a:ln>
                          </wps:spPr>
                          <wps:txbx>
                            <w:txbxContent>
                              <w:p w14:paraId="1803AEA8" w14:textId="77777777" w:rsidR="005020C8" w:rsidRPr="00AD4498" w:rsidRDefault="005020C8" w:rsidP="005020C8">
                                <w:pPr>
                                  <w:jc w:val="center"/>
                                  <w:rPr>
                                    <w:sz w:val="18"/>
                                    <w:szCs w:val="16"/>
                                  </w:rPr>
                                </w:pPr>
                                <w:r w:rsidRPr="00AD4498">
                                  <w:rPr>
                                    <w:i/>
                                    <w:sz w:val="18"/>
                                    <w:szCs w:val="16"/>
                                  </w:rPr>
                                  <w:t>Extracted Information</w:t>
                                </w:r>
                              </w:p>
                            </w:txbxContent>
                          </wps:txbx>
                          <wps:bodyPr rot="0" vert="horz" wrap="square" lIns="91440" tIns="45720" rIns="91440" bIns="45720" anchor="ctr" anchorCtr="0" upright="1">
                            <a:noAutofit/>
                          </wps:bodyPr>
                        </wps:wsp>
                        <wps:wsp>
                          <wps:cNvPr id="86" name="Straight Connector 24"/>
                          <wps:cNvCnPr>
                            <a:cxnSpLocks noChangeShapeType="1"/>
                          </wps:cNvCnPr>
                          <wps:spPr bwMode="auto">
                            <a:xfrm>
                              <a:off x="1485900" y="2057400"/>
                              <a:ext cx="342900" cy="0"/>
                            </a:xfrm>
                            <a:prstGeom prst="line">
                              <a:avLst/>
                            </a:prstGeom>
                            <a:noFill/>
                            <a:ln w="12700" cap="flat" cmpd="sng" algn="ctr">
                              <a:solidFill>
                                <a:srgbClr val="000000"/>
                              </a:solidFill>
                              <a:prstDash val="dash"/>
                              <a:miter lim="800000"/>
                              <a:headEnd/>
                              <a:tailEnd/>
                            </a:ln>
                            <a:extLst>
                              <a:ext uri="{909E8E84-426E-40DD-AFC4-6F175D3DCCD1}">
                                <a14:hiddenFill xmlns:a14="http://schemas.microsoft.com/office/drawing/2010/main">
                                  <a:noFill/>
                                </a14:hiddenFill>
                              </a:ext>
                            </a:extLst>
                          </wps:spPr>
                          <wps:bodyPr/>
                        </wps:wsp>
                        <wps:wsp>
                          <wps:cNvPr id="87" name="Rectangle 25"/>
                          <wps:cNvSpPr>
                            <a:spLocks noChangeArrowheads="1"/>
                          </wps:cNvSpPr>
                          <wps:spPr bwMode="auto">
                            <a:xfrm>
                              <a:off x="1828800" y="2286000"/>
                              <a:ext cx="685800" cy="457200"/>
                            </a:xfrm>
                            <a:prstGeom prst="rect">
                              <a:avLst/>
                            </a:prstGeom>
                            <a:solidFill>
                              <a:srgbClr val="FFFFFF"/>
                            </a:solidFill>
                            <a:ln w="12700" cap="flat" cmpd="sng" algn="ctr">
                              <a:solidFill>
                                <a:srgbClr val="000000"/>
                              </a:solidFill>
                              <a:prstDash val="dash"/>
                              <a:miter lim="800000"/>
                              <a:headEnd/>
                              <a:tailEnd/>
                            </a:ln>
                          </wps:spPr>
                          <wps:txbx>
                            <w:txbxContent>
                              <w:p w14:paraId="009FE232" w14:textId="77777777" w:rsidR="005020C8" w:rsidRPr="00AD4498" w:rsidRDefault="005020C8" w:rsidP="005020C8">
                                <w:pPr>
                                  <w:jc w:val="center"/>
                                  <w:rPr>
                                    <w:i/>
                                    <w:sz w:val="18"/>
                                  </w:rPr>
                                </w:pPr>
                                <w:r w:rsidRPr="00AD4498">
                                  <w:rPr>
                                    <w:i/>
                                    <w:sz w:val="18"/>
                                  </w:rPr>
                                  <w:t>Ontology Model</w:t>
                                </w:r>
                              </w:p>
                            </w:txbxContent>
                          </wps:txbx>
                          <wps:bodyPr rot="0" vert="horz" wrap="square" lIns="91440" tIns="45720" rIns="91440" bIns="45720" anchor="ctr" anchorCtr="0" upright="1">
                            <a:noAutofit/>
                          </wps:bodyPr>
                        </wps:wsp>
                        <wps:wsp>
                          <wps:cNvPr id="88" name="Straight Connector 26"/>
                          <wps:cNvCnPr>
                            <a:cxnSpLocks noChangeShapeType="1"/>
                          </wps:cNvCnPr>
                          <wps:spPr bwMode="auto">
                            <a:xfrm>
                              <a:off x="1485900" y="2514600"/>
                              <a:ext cx="342900" cy="0"/>
                            </a:xfrm>
                            <a:prstGeom prst="line">
                              <a:avLst/>
                            </a:prstGeom>
                            <a:noFill/>
                            <a:ln w="12700" cap="flat" cmpd="sng" algn="ctr">
                              <a:solidFill>
                                <a:srgbClr val="000000"/>
                              </a:solidFill>
                              <a:prstDash val="dash"/>
                              <a:miter lim="800000"/>
                              <a:headEnd/>
                              <a:tailEnd/>
                            </a:ln>
                            <a:extLst>
                              <a:ext uri="{909E8E84-426E-40DD-AFC4-6F175D3DCCD1}">
                                <a14:hiddenFill xmlns:a14="http://schemas.microsoft.com/office/drawing/2010/main">
                                  <a:noFill/>
                                </a14:hiddenFill>
                              </a:ext>
                            </a:extLst>
                          </wps:spPr>
                          <wps:bodyPr/>
                        </wps:wsp>
                      </wpg:grpSp>
                      <wps:wsp>
                        <wps:cNvPr id="89" name="Rectangle 28"/>
                        <wps:cNvSpPr>
                          <a:spLocks noChangeArrowheads="1"/>
                        </wps:cNvSpPr>
                        <wps:spPr bwMode="auto">
                          <a:xfrm>
                            <a:off x="1828800" y="571500"/>
                            <a:ext cx="685800" cy="228600"/>
                          </a:xfrm>
                          <a:prstGeom prst="rect">
                            <a:avLst/>
                          </a:prstGeom>
                          <a:solidFill>
                            <a:srgbClr val="FFFFFF"/>
                          </a:solidFill>
                          <a:ln w="12700" cap="flat" cmpd="sng" algn="ctr">
                            <a:solidFill>
                              <a:srgbClr val="000000"/>
                            </a:solidFill>
                            <a:prstDash val="dash"/>
                            <a:miter lim="800000"/>
                            <a:headEnd/>
                            <a:tailEnd/>
                          </a:ln>
                        </wps:spPr>
                        <wps:txbx>
                          <w:txbxContent>
                            <w:p w14:paraId="7B33EE00" w14:textId="77777777" w:rsidR="005020C8" w:rsidRPr="00966440" w:rsidRDefault="005020C8" w:rsidP="005020C8">
                              <w:pPr>
                                <w:jc w:val="center"/>
                                <w:rPr>
                                  <w:i/>
                                  <w:sz w:val="16"/>
                                </w:rPr>
                              </w:pPr>
                              <w:r w:rsidRPr="00AD4498">
                                <w:rPr>
                                  <w:i/>
                                  <w:sz w:val="18"/>
                                </w:rPr>
                                <w:t>Gazetteer</w:t>
                              </w:r>
                            </w:p>
                          </w:txbxContent>
                        </wps:txbx>
                        <wps:bodyPr rot="0" vert="horz" wrap="square" lIns="91440" tIns="45720" rIns="91440" bIns="45720" anchor="ctr" anchorCtr="0" upright="1">
                          <a:noAutofit/>
                        </wps:bodyPr>
                      </wps:wsp>
                      <wps:wsp>
                        <wps:cNvPr id="90" name="Straight Connector 29"/>
                        <wps:cNvCnPr>
                          <a:cxnSpLocks noChangeShapeType="1"/>
                        </wps:cNvCnPr>
                        <wps:spPr bwMode="auto">
                          <a:xfrm>
                            <a:off x="1485900" y="685800"/>
                            <a:ext cx="342900" cy="0"/>
                          </a:xfrm>
                          <a:prstGeom prst="line">
                            <a:avLst/>
                          </a:prstGeom>
                          <a:noFill/>
                          <a:ln w="12700" cap="flat" cmpd="sng" algn="ctr">
                            <a:solidFill>
                              <a:srgbClr val="000000"/>
                            </a:solidFill>
                            <a:prstDash val="dash"/>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B6DFBD" id="Group 30" o:spid="_x0000_s1026" style="width:207.35pt;height:252.2pt;mso-position-horizontal-relative:char;mso-position-vertical-relative:line" coordsize="2628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">
                <v:group id="Group 27" o:spid="_x0000_s1027" style="position:absolute;width:26289;height:32004" coordsize="2628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6" o:spid="_x0000_s1028" style="position:absolute;width:26289;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u28YA&#10;AADbAAAADwAAAGRycy9kb3ducmV2LnhtbESPT2vCQBTE7wW/w/KE3urG+gdJswmxUvBQpFUvvT2z&#10;r0lo9m3Irpr46btCocdhZn7DJFlvGnGhztWWFUwnEQjiwuqaSwXHw9vTCoTzyBoby6RgIAdZOnpI&#10;MNb2yp902ftSBAi7GBVU3rexlK6oyKCb2JY4eN+2M+iD7EqpO7wGuGnkcxQtpcGaw0KFLb1WVPzs&#10;z0aBwc3s9nEaeDic3o/N+mu3u+VnpR7Hff4CwlPv/8N/7a1WsJjD/Uv4ATL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Nu28YAAADbAAAADwAAAAAAAAAAAAAAAACYAgAAZHJz&#10;L2Rvd25yZXYueG1sUEsFBgAAAAAEAAQA9QAAAIsDAAAAAA==&#10;" filled="f" strokeweight="1.5pt"/>
                  <v:shapetype id="_x0000_t202" coordsize="21600,21600" o:spt="202" path="m,l,21600r21600,l21600,xe">
                    <v:stroke joinstyle="miter"/>
                    <v:path gradientshapeok="t" o:connecttype="rect"/>
                  </v:shapetype>
                  <v:shape id="Text Box 8" o:spid="_x0000_s1029" type="#_x0000_t202" style="position:absolute;left:1143;top:1143;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A2usMA&#10;AADbAAAADwAAAGRycy9kb3ducmV2LnhtbESP0WoCMRRE34X+Q7iFvmlWS0VWo4ggtA/CGv2A6+a6&#10;WdzcLJuoq1/fFAo+DjNzhlmseteIG3Wh9qxgPMpAEJfe1FwpOB62wxmIEJENNp5JwYMCrJZvgwXm&#10;xt95TzcdK5EgHHJUYGNscylDaclhGPmWOHln3zmMSXaVNB3eE9w1cpJlU+mw5rRgsaWNpfKir07B&#10;tS0O68/dj7bF4/iMs5Oui61W6uO9X89BROrjK/zf/jYKvqbw9y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A2usMAAADbAAAADwAAAAAAAAAAAAAAAACYAgAAZHJzL2Rv&#10;d25yZXYueG1sUEsFBgAAAAAEAAQA9QAAAIgDAAAAAA==&#10;" strokeweight=".5pt">
                    <v:textbox>
                      <w:txbxContent>
                        <w:p w14:paraId="73C9C68C" w14:textId="77777777" w:rsidR="005020C8" w:rsidRPr="00AD4498" w:rsidRDefault="005020C8" w:rsidP="005020C8">
                          <w:pPr>
                            <w:jc w:val="center"/>
                            <w:rPr>
                              <w:i/>
                              <w:sz w:val="18"/>
                              <w:szCs w:val="16"/>
                            </w:rPr>
                          </w:pPr>
                          <w:r w:rsidRPr="00AD4498">
                            <w:rPr>
                              <w:i/>
                              <w:sz w:val="18"/>
                              <w:szCs w:val="16"/>
                            </w:rPr>
                            <w:t>Crawler Module</w:t>
                          </w:r>
                        </w:p>
                      </w:txbxContent>
                    </v:textbox>
                  </v:shape>
                  <v:shape id="Text Box 9" o:spid="_x0000_s1030" type="#_x0000_t202" style="position:absolute;left:1143;top:5715;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yTIcQA&#10;AADbAAAADwAAAGRycy9kb3ducmV2LnhtbESP0WoCMRRE3wv+Q7iCbzVrpVVWo4gg1IfCNvoB1811&#10;s7i5WTZRV7++KRT6OMzMGWa57l0jbtSF2rOCyTgDQVx6U3Ol4HjYvc5BhIhssPFMCh4UYL0avCwx&#10;N/7O33TTsRIJwiFHBTbGNpcylJYchrFviZN39p3DmGRXSdPhPcFdI9+y7EM6rDktWGxpa6m86KtT&#10;cG2Lw2b6tde2eByfcX7SdbHTSo2G/WYBIlIf/8N/7U+j4H0G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ckyHEAAAA2wAAAA8AAAAAAAAAAAAAAAAAmAIAAGRycy9k&#10;b3ducmV2LnhtbFBLBQYAAAAABAAEAPUAAACJAwAAAAA=&#10;" strokeweight=".5pt">
                    <v:textbox>
                      <w:txbxContent>
                        <w:p w14:paraId="2B5A8CFB" w14:textId="77777777" w:rsidR="005020C8" w:rsidRPr="00AD4498" w:rsidRDefault="005020C8" w:rsidP="005020C8">
                          <w:pPr>
                            <w:jc w:val="center"/>
                            <w:rPr>
                              <w:i/>
                              <w:sz w:val="18"/>
                              <w:szCs w:val="16"/>
                            </w:rPr>
                          </w:pPr>
                          <w:r w:rsidRPr="00AD4498">
                            <w:rPr>
                              <w:i/>
                              <w:sz w:val="18"/>
                              <w:szCs w:val="16"/>
                            </w:rPr>
                            <w:t>Preprocessing Module</w:t>
                          </w:r>
                        </w:p>
                        <w:p w14:paraId="4BDF4815" w14:textId="77777777" w:rsidR="005020C8" w:rsidRPr="00AD4498" w:rsidRDefault="005020C8" w:rsidP="005020C8">
                          <w:pPr>
                            <w:rPr>
                              <w:sz w:val="18"/>
                              <w:szCs w:val="16"/>
                            </w:rPr>
                          </w:pPr>
                        </w:p>
                      </w:txbxContent>
                    </v:textbox>
                  </v:shape>
                  <v:shape id="Text Box 10" o:spid="_x0000_s1031" type="#_x0000_t202" style="position:absolute;left:1143;top:10287;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MHU8AA&#10;AADbAAAADwAAAGRycy9kb3ducmV2LnhtbERPzYrCMBC+L/gOYQRva6qyi1SjiCDoQehGH2BsxqbY&#10;TEoTtfr0m8PCHj++/+W6d414UBdqzwom4wwEcelNzZWC82n3OQcRIrLBxjMpeFGA9WrwscTc+Cf/&#10;0EPHSqQQDjkqsDG2uZShtOQwjH1LnLir7xzGBLtKmg6fKdw1cppl39JhzanBYktbS+VN352Ce1uc&#10;NrPjQdvidX7H+UXXxU4rNRr2mwWISH38F/+590bBVxqbvqQf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MHU8AAAADbAAAADwAAAAAAAAAAAAAAAACYAgAAZHJzL2Rvd25y&#10;ZXYueG1sUEsFBgAAAAAEAAQA9QAAAIUDAAAAAA==&#10;" strokeweight=".5pt">
                    <v:textbox>
                      <w:txbxContent>
                        <w:p w14:paraId="164AD3D2" w14:textId="77777777" w:rsidR="005020C8" w:rsidRPr="00AD4498" w:rsidRDefault="005020C8" w:rsidP="005020C8">
                          <w:pPr>
                            <w:jc w:val="center"/>
                            <w:rPr>
                              <w:i/>
                              <w:sz w:val="16"/>
                              <w:szCs w:val="16"/>
                            </w:rPr>
                          </w:pPr>
                          <w:r w:rsidRPr="00AD4498">
                            <w:rPr>
                              <w:i/>
                              <w:sz w:val="16"/>
                              <w:szCs w:val="16"/>
                            </w:rPr>
                            <w:t>Feature Extraction Module</w:t>
                          </w:r>
                        </w:p>
                        <w:p w14:paraId="4FACE9EB" w14:textId="77777777" w:rsidR="005020C8" w:rsidRPr="00AD4498" w:rsidRDefault="005020C8" w:rsidP="005020C8">
                          <w:pPr>
                            <w:rPr>
                              <w:sz w:val="16"/>
                              <w:szCs w:val="16"/>
                            </w:rPr>
                          </w:pPr>
                        </w:p>
                      </w:txbxContent>
                    </v:textbox>
                  </v:shape>
                  <v:shape id="Text Box 11" o:spid="_x0000_s1032" type="#_x0000_t202" style="position:absolute;left:1143;top:14859;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iyMQA&#10;AADbAAAADwAAAGRycy9kb3ducmV2LnhtbESP0WoCMRRE3wv+Q7iCbzVrpUVXo4gg1IfCNvoB1811&#10;s7i5WTZRV7++KRT6OMzMGWa57l0jbtSF2rOCyTgDQVx6U3Ol4HjYvc5AhIhssPFMCh4UYL0avCwx&#10;N/7O33TTsRIJwiFHBTbGNpcylJYchrFviZN39p3DmGRXSdPhPcFdI9+y7EM6rDktWGxpa6m86KtT&#10;cG2Lw2b6tde2eByfcXbSdbHTSo2G/WYBIlIf/8N/7U+j4H0O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PosjEAAAA2wAAAA8AAAAAAAAAAAAAAAAAmAIAAGRycy9k&#10;b3ducmV2LnhtbFBLBQYAAAAABAAEAPUAAACJAwAAAAA=&#10;" strokeweight=".5pt">
                    <v:textbox>
                      <w:txbxContent>
                        <w:p w14:paraId="6581D793" w14:textId="77777777" w:rsidR="005020C8" w:rsidRPr="00966440" w:rsidRDefault="005020C8" w:rsidP="005020C8">
                          <w:pPr>
                            <w:jc w:val="center"/>
                            <w:rPr>
                              <w:i/>
                              <w:sz w:val="16"/>
                              <w:szCs w:val="16"/>
                            </w:rPr>
                          </w:pPr>
                          <w:r w:rsidRPr="00966440">
                            <w:rPr>
                              <w:i/>
                              <w:sz w:val="16"/>
                              <w:szCs w:val="16"/>
                            </w:rPr>
                            <w:t>Category Classifier Module</w:t>
                          </w:r>
                        </w:p>
                        <w:p w14:paraId="41381A37" w14:textId="77777777" w:rsidR="005020C8" w:rsidRPr="00966440" w:rsidRDefault="005020C8" w:rsidP="005020C8">
                          <w:pPr>
                            <w:rPr>
                              <w:sz w:val="16"/>
                              <w:szCs w:val="16"/>
                            </w:rPr>
                          </w:pPr>
                        </w:p>
                      </w:txbxContent>
                    </v:textbox>
                  </v:shape>
                  <v:shape id="Text Box 12" o:spid="_x0000_s1033" type="#_x0000_t202" style="position:absolute;left:1143;top:19431;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B6MAA&#10;AADbAAAADwAAAGRycy9kb3ducmV2LnhtbERPzYrCMBC+C75DGGFvmuqCSNcosiDoYaHGPsDYzDZl&#10;m0lpotZ9enMQPH58/+vt4Fpxoz40nhXMZxkI4sqbhmsF5Xk/XYEIEdlg65kUPCjAdjMerTE3/s4n&#10;uulYixTCIUcFNsYulzJUlhyGme+IE/fre4cxwb6Wpsd7CnetXGTZUjpsODVY7OjbUvWnr07BtSvO&#10;u8+fo7bFo/yPq4tuir1W6mMy7L5ARBriW/xyH4yCZVqfvqQfI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BnB6MAAAADbAAAADwAAAAAAAAAAAAAAAACYAgAAZHJzL2Rvd25y&#10;ZXYueG1sUEsFBgAAAAAEAAQA9QAAAIUDAAAAAA==&#10;" strokeweight=".5pt">
                    <v:textbox>
                      <w:txbxContent>
                        <w:p w14:paraId="44C701F0" w14:textId="77777777" w:rsidR="005020C8" w:rsidRPr="00AD4498" w:rsidRDefault="005020C8" w:rsidP="005020C8">
                          <w:pPr>
                            <w:jc w:val="center"/>
                            <w:rPr>
                              <w:sz w:val="18"/>
                              <w:szCs w:val="16"/>
                            </w:rPr>
                          </w:pPr>
                          <w:r w:rsidRPr="00AD4498">
                            <w:rPr>
                              <w:i/>
                              <w:sz w:val="18"/>
                              <w:szCs w:val="16"/>
                            </w:rPr>
                            <w:t>Rule Inductor Module</w:t>
                          </w:r>
                        </w:p>
                      </w:txbxContent>
                    </v:textbox>
                  </v:shape>
                  <v:shape id="Text Box 13" o:spid="_x0000_s1034" type="#_x0000_t202" style="position:absolute;left:1143;top:24003;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kc8IA&#10;AADbAAAADwAAAGRycy9kb3ducmV2LnhtbESP0YrCMBRE34X9h3AX9k1TXRCpRhFBcB8WavQDrs21&#10;KTY3pYla/XojLOzjMDNnmMWqd424URdqzwrGowwEcelNzZWC42E7nIEIEdlg45kUPCjAavkxWGBu&#10;/J33dNOxEgnCIUcFNsY2lzKUlhyGkW+Jk3f2ncOYZFdJ0+E9wV0jJ1k2lQ5rTgsWW9pYKi/66hRc&#10;2+Kw/v790bZ4HJ9xdtJ1sdVKfX326zmISH38D/+1d0bBdAzvL+k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VWRzwgAAANsAAAAPAAAAAAAAAAAAAAAAAJgCAABkcnMvZG93&#10;bnJldi54bWxQSwUGAAAAAAQABAD1AAAAhwMAAAAA&#10;" strokeweight=".5pt">
                    <v:textbox>
                      <w:txbxContent>
                        <w:p w14:paraId="7B309844" w14:textId="77777777" w:rsidR="005020C8" w:rsidRPr="00966440" w:rsidRDefault="005020C8" w:rsidP="005020C8">
                          <w:pPr>
                            <w:jc w:val="center"/>
                            <w:rPr>
                              <w:i/>
                              <w:sz w:val="15"/>
                              <w:szCs w:val="15"/>
                            </w:rPr>
                          </w:pPr>
                          <w:r w:rsidRPr="00966440">
                            <w:rPr>
                              <w:i/>
                              <w:sz w:val="15"/>
                              <w:szCs w:val="15"/>
                            </w:rPr>
                            <w:t>Ontology Population Module</w:t>
                          </w:r>
                        </w:p>
                        <w:p w14:paraId="124E5D25" w14:textId="77777777" w:rsidR="005020C8" w:rsidRPr="00966440" w:rsidRDefault="005020C8" w:rsidP="005020C8">
                          <w:pPr>
                            <w:rPr>
                              <w:sz w:val="15"/>
                              <w:szCs w:val="15"/>
                            </w:rPr>
                          </w:pPr>
                        </w:p>
                      </w:txbxContent>
                    </v:textbox>
                  </v:shape>
                  <v:rect id="Rectangle 14" o:spid="_x0000_s1035" style="position:absolute;left:18288;top:19431;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gVKMMA&#10;AADbAAAADwAAAGRycy9kb3ducmV2LnhtbESPQYvCMBSE7wv+h/AEb2uqB9mtRhGhqD2srHrx9mye&#10;bbF5KUnU+u+NsLDHYWa+YWaLzjTiTs7XlhWMhgkI4sLqmksFx0P2+QXCB2SNjWVS8CQPi3nvY4ap&#10;tg/+pfs+lCJC2KeooAqhTaX0RUUG/dC2xNG7WGcwROlKqR0+Itw0cpwkE2mw5rhQYUuriorr/mYU&#10;ZOtnluc7e7l5eRptf84uz76dUoN+t5yCCNSF//Bfe6MVTMb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gVKMMAAADbAAAADwAAAAAAAAAAAAAAAACYAgAAZHJzL2Rv&#10;d25yZXYueG1sUEsFBgAAAAAEAAQA9QAAAIgDAAAAAA==&#10;" strokeweight="1pt">
                    <v:stroke dashstyle="dash"/>
                    <v:textbox>
                      <w:txbxContent>
                        <w:p w14:paraId="7D7D63CF" w14:textId="77777777" w:rsidR="005020C8" w:rsidRPr="00966440" w:rsidRDefault="005020C8" w:rsidP="005020C8">
                          <w:pPr>
                            <w:jc w:val="center"/>
                            <w:rPr>
                              <w:i/>
                              <w:sz w:val="16"/>
                            </w:rPr>
                          </w:pPr>
                          <w:r w:rsidRPr="00AD4498">
                            <w:rPr>
                              <w:i/>
                              <w:sz w:val="18"/>
                            </w:rPr>
                            <w:t>Rules</w:t>
                          </w:r>
                        </w:p>
                      </w:txbxContent>
                    </v:textbox>
                  </v:rect>
                  <v:shapetype id="_x0000_t32" coordsize="21600,21600" o:spt="32" o:oned="t" path="m,l21600,21600e" filled="f">
                    <v:path arrowok="t" fillok="f" o:connecttype="none"/>
                    <o:lock v:ext="edit" shapetype="t"/>
                  </v:shapetype>
                  <v:shape id="Straight Arrow Connector 15" o:spid="_x0000_s1036" type="#_x0000_t32" style="position:absolute;left:8001;top:342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9h/cEAAADbAAAADwAAAGRycy9kb3ducmV2LnhtbESP24rCMBRF3wX/IRzBN01HUaRjlFEQ&#10;RJ+8fMCxOfYyzUlpYlvn6yeC4ONmXxZ7ue5MKRqqXW5Zwdc4AkGcWJ1zquB62Y0WIJxH1lhaJgVP&#10;crBe9XtLjLVt+UTN2acijLCLUUHmfRVL6ZKMDLqxrYiDd7e1QR9knUpdYxvGTSknUTSXBnMOhAwr&#10;2maU/J4fJkCwSPBvGs0W7WZ/KIquOd7kXanhoPv5BuGp85/wu73XCuZTeH0JP0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P2H9wQAAANsAAAAPAAAAAAAAAAAAAAAA&#10;AKECAABkcnMvZG93bnJldi54bWxQSwUGAAAAAAQABAD5AAAAjwMAAAAA&#10;" strokeweight="1pt">
                    <v:stroke endarrow="block" joinstyle="miter"/>
                  </v:shape>
                  <v:shape id="Straight Arrow Connector 16" o:spid="_x0000_s1037" type="#_x0000_t32" style="position:absolute;left:8001;top:8001;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jMzMMAAADbAAAADwAAAGRycy9kb3ducmV2LnhtbESP3WrCQBCF74W+wzKF3plNWqwhuhEt&#10;FMReVX2AMTvmx+xsyG6TtE/fLRS8PJyfj7PeTKYVA/WutqwgiWIQxIXVNZcKzqf3eQrCeWSNrWVS&#10;8E0ONvnDbI2ZtiN/0nD0pQgj7DJUUHnfZVK6oiKDLrIdcfCutjfog+xLqXscw7hp5XMcv0qDNQdC&#10;hR29VVTcjl8mQLAp8OclXqTjbn9ommn4uMirUk+P03YFwtPk7+H/9l4rWCbw9yX8A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4zMzDAAAA2wAAAA8AAAAAAAAAAAAA&#10;AAAAoQIAAGRycy9kb3ducmV2LnhtbFBLBQYAAAAABAAEAPkAAACRAwAAAAA=&#10;" strokeweight="1pt">
                    <v:stroke endarrow="block" joinstyle="miter"/>
                  </v:shape>
                  <v:shape id="Straight Arrow Connector 17" o:spid="_x0000_s1038" type="#_x0000_t32" style="position:absolute;left:8001;top:12573;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b3IMMAAADbAAAADwAAAGRycy9kb3ducmV2LnhtbESP3WrCQBCF74W+wzIF78ymihpSN6EW&#10;BLFXah9gmh3z0+xsyG6TtE/fLRS8PJyfj7PLJ9OKgXpXW1bwFMUgiAuray4VvF8PiwSE88gaW8uk&#10;4Jsc5NnDbIeptiOfabj4UoQRdikqqLzvUildUZFBF9mOOHg32xv0Qfal1D2OYdy0chnHG2mw5kCo&#10;sKPXiorPy5cJEGwK/FnF62TcH09NMw1vH/Km1PxxenkG4Wny9/B/+6gVbFfw9yX8AJ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m9yDDAAAA2wAAAA8AAAAAAAAAAAAA&#10;AAAAoQIAAGRycy9kb3ducmV2LnhtbFBLBQYAAAAABAAEAPkAAACRAwAAAAA=&#10;" strokeweight="1pt">
                    <v:stroke endarrow="block" joinstyle="miter"/>
                  </v:shape>
                  <v:shape id="Straight Arrow Connector 18" o:spid="_x0000_s1039" type="#_x0000_t32" style="position:absolute;left:8001;top:17145;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FUuMMAAADbAAAADwAAAGRycy9kb3ducmV2LnhtbESP3WrCQBCF74W+wzKF3plNK9UQ3YS2&#10;IEi9qvoAY3bMj9nZkN0maZ++KxS8PJyfj7PJJ9OKgXpXW1bwHMUgiAuray4VnI7beQLCeWSNrWVS&#10;8EMO8uxhtsFU25G/aDj4UoQRdikqqLzvUildUZFBF9mOOHgX2xv0Qfal1D2OYdy08iWOl9JgzYFQ&#10;YUcfFRXXw7cJEGwK/F3Er8n4vvtsmmnYn+VFqafH6W0NwtPk7+H/9k4rWC3h9iX8AJ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RVLjDAAAA2wAAAA8AAAAAAAAAAAAA&#10;AAAAoQIAAGRycy9kb3ducmV2LnhtbFBLBQYAAAAABAAEAPkAAACRAwAAAAA=&#10;" strokeweight="1pt">
                    <v:stroke endarrow="block" joinstyle="miter"/>
                  </v:shape>
                  <v:shape id="Straight Arrow Connector 19" o:spid="_x0000_s1040" type="#_x0000_t32" style="position:absolute;left:8001;top:2171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2868EAAADbAAAADwAAAGRycy9kb3ducmV2LnhtbESP24rCMBRF3wf8h3AE38ZUxaF0jDIK&#10;guiTlw840xx7meakNLGtfr0RhHnc7MtiL1a9qURLjSssK5iMIxDEqdUFZwou5+1nDMJ5ZI2VZVJw&#10;Jwer5eBjgYm2HR+pPflMhBF2CSrIva8TKV2ak0E3tjVx8K62MeiDbDKpG+zCuKnkNIq+pMGCAyHH&#10;mjY5pX+nmwkQLFN8zKJ53K13+7Ls28OvvCo1GvY/3yA89f4//G7vtIJ4Aq8v4QfI5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bzrwQAAANsAAAAPAAAAAAAAAAAAAAAA&#10;AKECAABkcnMvZG93bnJldi54bWxQSwUGAAAAAAQABAD5AAAAjwMAAAAA&#10;" strokeweight="1pt">
                    <v:stroke endarrow="block" joinstyle="miter"/>
                  </v:shape>
                  <v:shape id="Straight Arrow Connector 20" o:spid="_x0000_s1041" type="#_x0000_t32" style="position:absolute;left:8001;top:2628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ofc8IAAADbAAAADwAAAGRycy9kb3ducmV2LnhtbESP3WrCQBCF7wu+wzKCd3VTrRJSV1FB&#10;kHql9QGm2TE/zc6G7JpEn94VhF4ezs/HWax6U4mWGldYVvAxjkAQp1YXnCk4/+zeYxDOI2usLJOC&#10;GzlYLQdvC0y07fhI7clnIoywS1BB7n2dSOnSnAy6sa2Jg3exjUEfZJNJ3WAXxk0lJ1E0lwYLDoQc&#10;a9rmlP6driZAsEzxPo1mcbfZf5dl3x5+5UWp0bBff4Hw1Pv/8Ku91wriT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9ofc8IAAADbAAAADwAAAAAAAAAAAAAA&#10;AAChAgAAZHJzL2Rvd25yZXYueG1sUEsFBgAAAAAEAAQA+QAAAJADAAAAAA==&#10;" strokeweight="1pt">
                    <v:stroke endarrow="block" joinstyle="miter"/>
                  </v:shape>
                  <v:shape id="Text Box 21" o:spid="_x0000_s1042" type="#_x0000_t202" style="position:absolute;left:1143;top:28575;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EisMA&#10;AADbAAAADwAAAGRycy9kb3ducmV2LnhtbESPUWvCMBSF3wf+h3AHvs10k41SjSKCMB+EGv0B1+au&#10;KWtuShO1+uvNQNjj4ZzzHc58ObhWXKgPjWcF75MMBHHlTcO1guNh85aDCBHZYOuZFNwowHIxeplj&#10;YfyV93TRsRYJwqFABTbGrpAyVJYchonviJP343uHMcm+lqbHa4K7Vn5k2Zd02HBasNjR2lL1q89O&#10;wbkrD6vpbqtteTveY37STbnRSo1fh9UMRKQh/oef7W+jIP+Evy/p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KEisMAAADbAAAADwAAAAAAAAAAAAAAAACYAgAAZHJzL2Rv&#10;d25yZXYueG1sUEsFBgAAAAAEAAQA9QAAAIgDAAAAAA==&#10;" strokeweight=".5pt">
                    <v:textbox>
                      <w:txbxContent>
                        <w:p w14:paraId="1803AEA8" w14:textId="77777777" w:rsidR="005020C8" w:rsidRPr="00AD4498" w:rsidRDefault="005020C8" w:rsidP="005020C8">
                          <w:pPr>
                            <w:jc w:val="center"/>
                            <w:rPr>
                              <w:sz w:val="18"/>
                              <w:szCs w:val="16"/>
                            </w:rPr>
                          </w:pPr>
                          <w:r w:rsidRPr="00AD4498">
                            <w:rPr>
                              <w:i/>
                              <w:sz w:val="18"/>
                              <w:szCs w:val="16"/>
                            </w:rPr>
                            <w:t>Extracted Information</w:t>
                          </w:r>
                        </w:p>
                      </w:txbxContent>
                    </v:textbox>
                  </v:shape>
                  <v:line id="Straight Connector 24" o:spid="_x0000_s1043" style="position:absolute;visibility:visible;mso-wrap-style:square" from="14859,20574" to="18288,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5gsYAAADbAAAADwAAAGRycy9kb3ducmV2LnhtbESPQWvCQBSE74X+h+UVeil1Uw+iaTbS&#10;ipaCB9Hag7dH9jUJZt/G3W0S/70rCB6HmfmGyeaDaURHzteWFbyNEhDEhdU1lwr2P6vXKQgfkDU2&#10;lknBmTzM88eHDFNte95StwuliBD2KSqoQmhTKX1RkUE/si1x9P6sMxiidKXUDvsIN40cJ8lEGqw5&#10;LlTY0qKi4rj7NwpmL4vT73ITDttOfunPfr2ngzsq9fw0fLyDCDSEe/jW/tYKphO4fok/QOY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cOYLGAAAA2wAAAA8AAAAAAAAA&#10;AAAAAAAAoQIAAGRycy9kb3ducmV2LnhtbFBLBQYAAAAABAAEAPkAAACUAwAAAAA=&#10;" strokeweight="1pt">
                    <v:stroke dashstyle="dash" joinstyle="miter"/>
                  </v:line>
                  <v:rect id="Rectangle 25" o:spid="_x0000_s1044" style="position:absolute;left:18288;top:22860;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NQSsQA&#10;AADbAAAADwAAAGRycy9kb3ducmV2LnhtbESPQWvCQBSE7wX/w/KE3upGD62NriJCaJuDxdSLt2f2&#10;mQSzb8PuqvHfu4LQ4zAz3zDzZW9acSHnG8sKxqMEBHFpdcOVgt1f9jYF4QOyxtYyKbiRh+Vi8DLH&#10;VNsrb+lShEpECPsUFdQhdKmUvqzJoB/Zjjh6R+sMhihdJbXDa4SbVk6S5F0abDgu1NjRuqbyVJyN&#10;guzrluX5rz2evdyPfzYHl2efTqnXYb+agQjUh//ws/2tFUw/4P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TUErEAAAA2wAAAA8AAAAAAAAAAAAAAAAAmAIAAGRycy9k&#10;b3ducmV2LnhtbFBLBQYAAAAABAAEAPUAAACJAwAAAAA=&#10;" strokeweight="1pt">
                    <v:stroke dashstyle="dash"/>
                    <v:textbox>
                      <w:txbxContent>
                        <w:p w14:paraId="009FE232" w14:textId="77777777" w:rsidR="005020C8" w:rsidRPr="00AD4498" w:rsidRDefault="005020C8" w:rsidP="005020C8">
                          <w:pPr>
                            <w:jc w:val="center"/>
                            <w:rPr>
                              <w:i/>
                              <w:sz w:val="18"/>
                            </w:rPr>
                          </w:pPr>
                          <w:r w:rsidRPr="00AD4498">
                            <w:rPr>
                              <w:i/>
                              <w:sz w:val="18"/>
                            </w:rPr>
                            <w:t>Ontology Model</w:t>
                          </w:r>
                        </w:p>
                      </w:txbxContent>
                    </v:textbox>
                  </v:rect>
                  <v:line id="Straight Connector 26" o:spid="_x0000_s1045" style="position:absolute;visibility:visible;mso-wrap-style:square" from="14859,25146" to="18288,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8Ia8MAAADbAAAADwAAAGRycy9kb3ducmV2LnhtbERPz2vCMBS+C/4P4Qm7yEz1MFxtlCk6&#10;BjuITg+9PZq3tti81CRru/9+OQg7fny/s81gGtGR87VlBfNZAoK4sLrmUsHl6/C8BOEDssbGMin4&#10;JQ+b9XiUYaptzyfqzqEUMYR9igqqENpUSl9UZNDPbEscuW/rDIYIXSm1wz6Gm0YukuRFGqw5NlTY&#10;0q6i4nb+MQpep7v7dX8M+amT73rbf14odzelnibD2wpEoCH8ix/uD61gGcfGL/E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CGvDAAAA2wAAAA8AAAAAAAAAAAAA&#10;AAAAoQIAAGRycy9kb3ducmV2LnhtbFBLBQYAAAAABAAEAPkAAACRAwAAAAA=&#10;" strokeweight="1pt">
                    <v:stroke dashstyle="dash" joinstyle="miter"/>
                  </v:line>
                </v:group>
                <v:rect id="Rectangle 28" o:spid="_x0000_s1046" style="position:absolute;left:18288;top:5715;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Bho8UA&#10;AADbAAAADwAAAGRycy9kb3ducmV2LnhtbESPQWvCQBSE7wX/w/KE3uomPZQYXaUIwTaHlqoXb8/s&#10;MwnNvg27G03+fbdQ6HGYmW+Y9XY0nbiR861lBekiAUFcWd1yreB0LJ4yED4ga+wsk4KJPGw3s4c1&#10;5tre+Ytuh1CLCGGfo4ImhD6X0lcNGfQL2xNH72qdwRClq6V2eI9w08nnJHmRBluOCw32tGuo+j4M&#10;RkGxn4qy/LTXwctz+v5xcWWxdEo9zsfXFYhAY/gP/7XftIJsCb9f4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wGGjxQAAANsAAAAPAAAAAAAAAAAAAAAAAJgCAABkcnMv&#10;ZG93bnJldi54bWxQSwUGAAAAAAQABAD1AAAAigMAAAAA&#10;" strokeweight="1pt">
                  <v:stroke dashstyle="dash"/>
                  <v:textbox>
                    <w:txbxContent>
                      <w:p w14:paraId="7B33EE00" w14:textId="77777777" w:rsidR="005020C8" w:rsidRPr="00966440" w:rsidRDefault="005020C8" w:rsidP="005020C8">
                        <w:pPr>
                          <w:jc w:val="center"/>
                          <w:rPr>
                            <w:i/>
                            <w:sz w:val="16"/>
                          </w:rPr>
                        </w:pPr>
                        <w:r w:rsidRPr="00AD4498">
                          <w:rPr>
                            <w:i/>
                            <w:sz w:val="18"/>
                          </w:rPr>
                          <w:t>Gazetteer</w:t>
                        </w:r>
                      </w:p>
                    </w:txbxContent>
                  </v:textbox>
                </v:rect>
                <v:line id="Straight Connector 29" o:spid="_x0000_s1047" style="position:absolute;visibility:visible;mso-wrap-style:square" from="14859,6858" to="1828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CSsMIAAADbAAAADwAAAGRycy9kb3ducmV2LnhtbERPTU/CQBC9k/gfNmPihchWD0YLC1EC&#10;xoSDAfHAbdId2obubN1d2/LvmQMJx5f3PVsMrlEdhVh7NvA0yUARF97WXBrY/6wfX0HFhGyx8UwG&#10;zhRhMb8bzTC3vuctdbtUKgnhmKOBKqU21zoWFTmME98SC3f0wWESGEptA/YS7hr9nGUv2mHN0lBh&#10;S8uKitPu3xl4Gy//flff6bDt9Kf96Dd7OoSTMQ/3w/sUVKIh3cRX95cVn6yXL/ID9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CSsMIAAADbAAAADwAAAAAAAAAAAAAA&#10;AAChAgAAZHJzL2Rvd25yZXYueG1sUEsFBgAAAAAEAAQA+QAAAJADAAAAAA==&#10;" strokeweight="1pt">
                  <v:stroke dashstyle="dash" joinstyle="miter"/>
                </v:line>
                <w10:anchorlock/>
              </v:group>
            </w:pict>
          </mc:Fallback>
        </mc:AlternateContent>
      </w:r>
    </w:p>
    <w:p w14:paraId="1F9A4503" w14:textId="77777777" w:rsidR="005020C8" w:rsidRDefault="005020C8" w:rsidP="005020C8">
      <w:pPr>
        <w:pStyle w:val="Caption"/>
      </w:pPr>
      <w:bookmarkStart w:id="1" w:name="_Ref418164047"/>
      <w:r>
        <w:t xml:space="preserve">Figure </w:t>
      </w:r>
      <w:r w:rsidR="009370D0">
        <w:fldChar w:fldCharType="begin"/>
      </w:r>
      <w:r w:rsidR="009370D0">
        <w:instrText xml:space="preserve"> SEQ Figure \* ARABIC </w:instrText>
      </w:r>
      <w:r w:rsidR="009370D0">
        <w:fldChar w:fldCharType="separate"/>
      </w:r>
      <w:r w:rsidR="00B85E59">
        <w:rPr>
          <w:noProof/>
        </w:rPr>
        <w:t>1</w:t>
      </w:r>
      <w:r w:rsidR="009370D0">
        <w:rPr>
          <w:noProof/>
        </w:rPr>
        <w:fldChar w:fldCharType="end"/>
      </w:r>
      <w:bookmarkEnd w:id="1"/>
      <w:r>
        <w:t>. FILIET Architecture</w:t>
      </w:r>
    </w:p>
    <w:p w14:paraId="7C5645E0" w14:textId="77777777" w:rsidR="005020C8" w:rsidRPr="00F757FD" w:rsidRDefault="005020C8" w:rsidP="005020C8">
      <w:pPr>
        <w:pStyle w:val="EACLSubsection"/>
      </w:pPr>
      <w:r w:rsidRPr="00F757FD">
        <w:t>Crawler Module</w:t>
      </w:r>
    </w:p>
    <w:p w14:paraId="14C38EA6" w14:textId="77777777" w:rsidR="005020C8" w:rsidRDefault="005020C8" w:rsidP="005020C8">
      <w:pPr>
        <w:pStyle w:val="EACLTextIndent"/>
        <w:rPr>
          <w:noProof/>
        </w:rPr>
      </w:pPr>
      <w:r>
        <w:t>The crawler module is for retrieving and collecting tweets using Twitter’s Stream API and the Twitter4j library</w:t>
      </w:r>
      <w:r>
        <w:rPr>
          <w:rStyle w:val="FootnoteReference"/>
        </w:rPr>
        <w:footnoteReference w:id="2"/>
      </w:r>
      <w:r>
        <w:t xml:space="preserve">. </w:t>
      </w:r>
      <w:r w:rsidR="00181B66">
        <w:fldChar w:fldCharType="begin"/>
      </w:r>
      <w:r w:rsidR="00181B66">
        <w:instrText xml:space="preserve"> REF _Ref418164856 \h </w:instrText>
      </w:r>
      <w:r w:rsidR="00181B66">
        <w:fldChar w:fldCharType="separate"/>
      </w:r>
      <w:r w:rsidR="00B85E59">
        <w:t xml:space="preserve">Figure </w:t>
      </w:r>
      <w:r w:rsidR="00B85E59">
        <w:rPr>
          <w:noProof/>
        </w:rPr>
        <w:t>2</w:t>
      </w:r>
      <w:r w:rsidR="00181B66">
        <w:fldChar w:fldCharType="end"/>
      </w:r>
      <w:r w:rsidR="00181B66">
        <w:t xml:space="preserve"> </w:t>
      </w:r>
      <w:r>
        <w:t xml:space="preserve">shows a sample tweet from the crawled and collected tweets of this module. </w:t>
      </w:r>
      <w:r>
        <w:rPr>
          <w:noProof/>
        </w:rPr>
        <w:t xml:space="preserve">The translation of the tweet is: “Military efforts are really needed in most part of Leyte. It is getting chaotic. </w:t>
      </w:r>
      <w:r>
        <w:rPr>
          <w:noProof/>
        </w:rPr>
        <w:sym w:font="Wingdings" w:char="F04C"/>
      </w:r>
      <w:r>
        <w:rPr>
          <w:noProof/>
        </w:rPr>
        <w:t>”</w:t>
      </w:r>
    </w:p>
    <w:p w14:paraId="2D443BEA" w14:textId="77777777" w:rsidR="00181B66" w:rsidRDefault="00181B66" w:rsidP="005020C8">
      <w:pPr>
        <w:pStyle w:val="EACLTextIndent"/>
        <w:ind w:firstLine="0"/>
      </w:pPr>
      <w:r>
        <w:rPr>
          <w:noProof/>
          <w:lang w:eastAsia="en-US"/>
        </w:rPr>
        <mc:AlternateContent>
          <mc:Choice Requires="wps">
            <w:drawing>
              <wp:inline distT="0" distB="0" distL="0" distR="0" wp14:anchorId="3782E77E" wp14:editId="33F7A7AA">
                <wp:extent cx="2642235" cy="687705"/>
                <wp:effectExtent l="9525" t="9525" r="15240" b="17145"/>
                <wp:docPr id="4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2235" cy="687705"/>
                        </a:xfrm>
                        <a:prstGeom prst="rect">
                          <a:avLst/>
                        </a:prstGeom>
                        <a:noFill/>
                        <a:ln w="1905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B437FBB" w14:textId="77777777" w:rsidR="005020C8" w:rsidRPr="00AE56B1" w:rsidRDefault="005020C8" w:rsidP="005020C8">
                            <w:pPr>
                              <w:rPr>
                                <w:rFonts w:ascii="Lucida Console" w:hAnsi="Lucida Console"/>
                                <w:sz w:val="18"/>
                              </w:rPr>
                            </w:pPr>
                            <w:r w:rsidRPr="00AE56B1">
                              <w:rPr>
                                <w:rFonts w:ascii="Lucida Console" w:hAnsi="Lucida Console"/>
                                <w:sz w:val="18"/>
                              </w:rPr>
                              <w:t>&lt;</w:t>
                            </w:r>
                            <w:proofErr w:type="gramStart"/>
                            <w:r w:rsidRPr="00AE56B1">
                              <w:rPr>
                                <w:rFonts w:ascii="Lucida Console" w:hAnsi="Lucida Console"/>
                                <w:sz w:val="18"/>
                              </w:rPr>
                              <w:t>tweet</w:t>
                            </w:r>
                            <w:proofErr w:type="gramEnd"/>
                            <w:r w:rsidRPr="00AE56B1">
                              <w:rPr>
                                <w:rFonts w:ascii="Lucida Console" w:hAnsi="Lucida Console"/>
                                <w:sz w:val="18"/>
                              </w:rPr>
                              <w:t>&gt;</w:t>
                            </w:r>
                          </w:p>
                          <w:p w14:paraId="0787DB10" w14:textId="77777777" w:rsidR="005020C8" w:rsidRDefault="005020C8" w:rsidP="005020C8">
                            <w:pPr>
                              <w:jc w:val="both"/>
                              <w:rPr>
                                <w:rFonts w:ascii="Lucida Console" w:hAnsi="Lucida Console"/>
                                <w:sz w:val="18"/>
                              </w:rPr>
                            </w:pPr>
                            <w:proofErr w:type="spellStart"/>
                            <w:r w:rsidRPr="00AE56B1">
                              <w:rPr>
                                <w:rFonts w:ascii="Lucida Console" w:hAnsi="Lucida Console"/>
                                <w:sz w:val="18"/>
                              </w:rPr>
                              <w:t>Kailangan</w:t>
                            </w:r>
                            <w:proofErr w:type="spellEnd"/>
                            <w:r w:rsidRPr="00AE56B1">
                              <w:rPr>
                                <w:rFonts w:ascii="Lucida Console" w:hAnsi="Lucida Console"/>
                                <w:sz w:val="18"/>
                              </w:rPr>
                              <w:t xml:space="preserve"> </w:t>
                            </w:r>
                            <w:proofErr w:type="spellStart"/>
                            <w:proofErr w:type="gramStart"/>
                            <w:r w:rsidRPr="00AE56B1">
                              <w:rPr>
                                <w:rFonts w:ascii="Lucida Console" w:hAnsi="Lucida Console"/>
                                <w:sz w:val="18"/>
                              </w:rPr>
                              <w:t>na</w:t>
                            </w:r>
                            <w:proofErr w:type="spellEnd"/>
                            <w:proofErr w:type="gramEnd"/>
                            <w:r w:rsidRPr="00AE56B1">
                              <w:rPr>
                                <w:rFonts w:ascii="Lucida Console" w:hAnsi="Lucida Console"/>
                                <w:sz w:val="18"/>
                              </w:rPr>
                              <w:t xml:space="preserve"> </w:t>
                            </w:r>
                            <w:proofErr w:type="spellStart"/>
                            <w:r w:rsidRPr="00AE56B1">
                              <w:rPr>
                                <w:rFonts w:ascii="Lucida Console" w:hAnsi="Lucida Console"/>
                                <w:sz w:val="18"/>
                              </w:rPr>
                              <w:t>talaga</w:t>
                            </w:r>
                            <w:proofErr w:type="spellEnd"/>
                            <w:r w:rsidRPr="00AE56B1">
                              <w:rPr>
                                <w:rFonts w:ascii="Lucida Console" w:hAnsi="Lucida Console"/>
                                <w:sz w:val="18"/>
                              </w:rPr>
                              <w:t xml:space="preserve"> ng military efforts </w:t>
                            </w:r>
                            <w:proofErr w:type="spellStart"/>
                            <w:r w:rsidRPr="00AE56B1">
                              <w:rPr>
                                <w:rFonts w:ascii="Lucida Console" w:hAnsi="Lucida Console"/>
                                <w:sz w:val="18"/>
                              </w:rPr>
                              <w:t>sa</w:t>
                            </w:r>
                            <w:proofErr w:type="spellEnd"/>
                            <w:r w:rsidRPr="00AE56B1">
                              <w:rPr>
                                <w:rFonts w:ascii="Lucida Console" w:hAnsi="Lucida Console"/>
                                <w:sz w:val="18"/>
                              </w:rPr>
                              <w:t xml:space="preserve"> mos</w:t>
                            </w:r>
                            <w:r>
                              <w:rPr>
                                <w:rFonts w:ascii="Lucida Console" w:hAnsi="Lucida Console"/>
                                <w:sz w:val="18"/>
                              </w:rPr>
                              <w:t xml:space="preserve">t part of Leyte. </w:t>
                            </w:r>
                            <w:proofErr w:type="spellStart"/>
                            <w:r>
                              <w:rPr>
                                <w:rFonts w:ascii="Lucida Console" w:hAnsi="Lucida Console"/>
                                <w:sz w:val="18"/>
                              </w:rPr>
                              <w:t>Nagkakagulo</w:t>
                            </w:r>
                            <w:proofErr w:type="spellEnd"/>
                            <w:r>
                              <w:rPr>
                                <w:rFonts w:ascii="Lucida Console" w:hAnsi="Lucida Console"/>
                                <w:sz w:val="18"/>
                              </w:rPr>
                              <w:t xml:space="preserve"> </w:t>
                            </w:r>
                            <w:proofErr w:type="spellStart"/>
                            <w:proofErr w:type="gramStart"/>
                            <w:r>
                              <w:rPr>
                                <w:rFonts w:ascii="Lucida Console" w:hAnsi="Lucida Console"/>
                                <w:sz w:val="18"/>
                              </w:rPr>
                              <w:t>na</w:t>
                            </w:r>
                            <w:proofErr w:type="gramEnd"/>
                            <w:r>
                              <w:rPr>
                                <w:rFonts w:ascii="Lucida Console" w:hAnsi="Lucida Console"/>
                                <w:sz w:val="18"/>
                              </w:rPr>
                              <w:t>.</w:t>
                            </w:r>
                            <w:proofErr w:type="spellEnd"/>
                            <w:r>
                              <w:rPr>
                                <w:rFonts w:ascii="Lucida Console" w:hAnsi="Lucida Console"/>
                                <w:sz w:val="18"/>
                              </w:rPr>
                              <w:t xml:space="preserve"> </w:t>
                            </w:r>
                            <w:r w:rsidRPr="0047198C">
                              <w:rPr>
                                <w:rFonts w:ascii="Lucida Console" w:hAnsi="Lucida Console"/>
                                <w:sz w:val="18"/>
                              </w:rPr>
                              <w:sym w:font="Wingdings" w:char="F04C"/>
                            </w:r>
                          </w:p>
                          <w:p w14:paraId="01EBBC26" w14:textId="77777777" w:rsidR="005020C8" w:rsidRPr="00AE56B1" w:rsidRDefault="005020C8" w:rsidP="005020C8">
                            <w:pPr>
                              <w:jc w:val="both"/>
                              <w:rPr>
                                <w:rFonts w:ascii="Lucida Console" w:hAnsi="Lucida Console"/>
                              </w:rPr>
                            </w:pPr>
                            <w:r w:rsidRPr="00AE56B1">
                              <w:rPr>
                                <w:rFonts w:ascii="Lucida Console" w:hAnsi="Lucida Console"/>
                                <w:sz w:val="18"/>
                              </w:rPr>
                              <w:t>&lt;/tweet&gt;</w:t>
                            </w:r>
                          </w:p>
                        </w:txbxContent>
                      </wps:txbx>
                      <wps:bodyPr rot="0" vert="horz" wrap="square" lIns="91440" tIns="45720" rIns="91440" bIns="45720" anchor="ctr" anchorCtr="0" upright="1">
                        <a:noAutofit/>
                      </wps:bodyPr>
                    </wps:wsp>
                  </a:graphicData>
                </a:graphic>
              </wp:inline>
            </w:drawing>
          </mc:Choice>
          <mc:Fallback>
            <w:pict>
              <v:rect w14:anchorId="3782E77E" id="Rectangle 52" o:spid="_x0000_s1048" style="width:208.05pt;height:5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" filled="f" strokeweight="1.5pt">
                <v:textbox>
                  <w:txbxContent>
                    <w:p w14:paraId="1B437FBB" w14:textId="77777777" w:rsidR="005020C8" w:rsidRPr="00AE56B1" w:rsidRDefault="005020C8" w:rsidP="005020C8">
                      <w:pPr>
                        <w:rPr>
                          <w:rFonts w:ascii="Lucida Console" w:hAnsi="Lucida Console"/>
                          <w:sz w:val="18"/>
                        </w:rPr>
                      </w:pPr>
                      <w:r w:rsidRPr="00AE56B1">
                        <w:rPr>
                          <w:rFonts w:ascii="Lucida Console" w:hAnsi="Lucida Console"/>
                          <w:sz w:val="18"/>
                        </w:rPr>
                        <w:t>&lt;</w:t>
                      </w:r>
                      <w:proofErr w:type="gramStart"/>
                      <w:r w:rsidRPr="00AE56B1">
                        <w:rPr>
                          <w:rFonts w:ascii="Lucida Console" w:hAnsi="Lucida Console"/>
                          <w:sz w:val="18"/>
                        </w:rPr>
                        <w:t>tweet</w:t>
                      </w:r>
                      <w:proofErr w:type="gramEnd"/>
                      <w:r w:rsidRPr="00AE56B1">
                        <w:rPr>
                          <w:rFonts w:ascii="Lucida Console" w:hAnsi="Lucida Console"/>
                          <w:sz w:val="18"/>
                        </w:rPr>
                        <w:t>&gt;</w:t>
                      </w:r>
                    </w:p>
                    <w:p w14:paraId="0787DB10" w14:textId="77777777" w:rsidR="005020C8" w:rsidRDefault="005020C8" w:rsidP="005020C8">
                      <w:pPr>
                        <w:jc w:val="both"/>
                        <w:rPr>
                          <w:rFonts w:ascii="Lucida Console" w:hAnsi="Lucida Console"/>
                          <w:sz w:val="18"/>
                        </w:rPr>
                      </w:pPr>
                      <w:proofErr w:type="spellStart"/>
                      <w:r w:rsidRPr="00AE56B1">
                        <w:rPr>
                          <w:rFonts w:ascii="Lucida Console" w:hAnsi="Lucida Console"/>
                          <w:sz w:val="18"/>
                        </w:rPr>
                        <w:t>Kailangan</w:t>
                      </w:r>
                      <w:proofErr w:type="spellEnd"/>
                      <w:r w:rsidRPr="00AE56B1">
                        <w:rPr>
                          <w:rFonts w:ascii="Lucida Console" w:hAnsi="Lucida Console"/>
                          <w:sz w:val="18"/>
                        </w:rPr>
                        <w:t xml:space="preserve"> </w:t>
                      </w:r>
                      <w:proofErr w:type="spellStart"/>
                      <w:proofErr w:type="gramStart"/>
                      <w:r w:rsidRPr="00AE56B1">
                        <w:rPr>
                          <w:rFonts w:ascii="Lucida Console" w:hAnsi="Lucida Console"/>
                          <w:sz w:val="18"/>
                        </w:rPr>
                        <w:t>na</w:t>
                      </w:r>
                      <w:proofErr w:type="spellEnd"/>
                      <w:proofErr w:type="gramEnd"/>
                      <w:r w:rsidRPr="00AE56B1">
                        <w:rPr>
                          <w:rFonts w:ascii="Lucida Console" w:hAnsi="Lucida Console"/>
                          <w:sz w:val="18"/>
                        </w:rPr>
                        <w:t xml:space="preserve"> </w:t>
                      </w:r>
                      <w:proofErr w:type="spellStart"/>
                      <w:r w:rsidRPr="00AE56B1">
                        <w:rPr>
                          <w:rFonts w:ascii="Lucida Console" w:hAnsi="Lucida Console"/>
                          <w:sz w:val="18"/>
                        </w:rPr>
                        <w:t>talaga</w:t>
                      </w:r>
                      <w:proofErr w:type="spellEnd"/>
                      <w:r w:rsidRPr="00AE56B1">
                        <w:rPr>
                          <w:rFonts w:ascii="Lucida Console" w:hAnsi="Lucida Console"/>
                          <w:sz w:val="18"/>
                        </w:rPr>
                        <w:t xml:space="preserve"> ng military efforts </w:t>
                      </w:r>
                      <w:proofErr w:type="spellStart"/>
                      <w:r w:rsidRPr="00AE56B1">
                        <w:rPr>
                          <w:rFonts w:ascii="Lucida Console" w:hAnsi="Lucida Console"/>
                          <w:sz w:val="18"/>
                        </w:rPr>
                        <w:t>sa</w:t>
                      </w:r>
                      <w:proofErr w:type="spellEnd"/>
                      <w:r w:rsidRPr="00AE56B1">
                        <w:rPr>
                          <w:rFonts w:ascii="Lucida Console" w:hAnsi="Lucida Console"/>
                          <w:sz w:val="18"/>
                        </w:rPr>
                        <w:t xml:space="preserve"> mos</w:t>
                      </w:r>
                      <w:r>
                        <w:rPr>
                          <w:rFonts w:ascii="Lucida Console" w:hAnsi="Lucida Console"/>
                          <w:sz w:val="18"/>
                        </w:rPr>
                        <w:t xml:space="preserve">t part of Leyte. </w:t>
                      </w:r>
                      <w:proofErr w:type="spellStart"/>
                      <w:r>
                        <w:rPr>
                          <w:rFonts w:ascii="Lucida Console" w:hAnsi="Lucida Console"/>
                          <w:sz w:val="18"/>
                        </w:rPr>
                        <w:t>Nagkakagulo</w:t>
                      </w:r>
                      <w:proofErr w:type="spellEnd"/>
                      <w:r>
                        <w:rPr>
                          <w:rFonts w:ascii="Lucida Console" w:hAnsi="Lucida Console"/>
                          <w:sz w:val="18"/>
                        </w:rPr>
                        <w:t xml:space="preserve"> </w:t>
                      </w:r>
                      <w:proofErr w:type="spellStart"/>
                      <w:proofErr w:type="gramStart"/>
                      <w:r>
                        <w:rPr>
                          <w:rFonts w:ascii="Lucida Console" w:hAnsi="Lucida Console"/>
                          <w:sz w:val="18"/>
                        </w:rPr>
                        <w:t>na</w:t>
                      </w:r>
                      <w:proofErr w:type="gramEnd"/>
                      <w:r>
                        <w:rPr>
                          <w:rFonts w:ascii="Lucida Console" w:hAnsi="Lucida Console"/>
                          <w:sz w:val="18"/>
                        </w:rPr>
                        <w:t>.</w:t>
                      </w:r>
                      <w:proofErr w:type="spellEnd"/>
                      <w:r>
                        <w:rPr>
                          <w:rFonts w:ascii="Lucida Console" w:hAnsi="Lucida Console"/>
                          <w:sz w:val="18"/>
                        </w:rPr>
                        <w:t xml:space="preserve"> </w:t>
                      </w:r>
                      <w:r w:rsidRPr="0047198C">
                        <w:rPr>
                          <w:rFonts w:ascii="Lucida Console" w:hAnsi="Lucida Console"/>
                          <w:sz w:val="18"/>
                        </w:rPr>
                        <w:sym w:font="Wingdings" w:char="F04C"/>
                      </w:r>
                    </w:p>
                    <w:p w14:paraId="01EBBC26" w14:textId="77777777" w:rsidR="005020C8" w:rsidRPr="00AE56B1" w:rsidRDefault="005020C8" w:rsidP="005020C8">
                      <w:pPr>
                        <w:jc w:val="both"/>
                        <w:rPr>
                          <w:rFonts w:ascii="Lucida Console" w:hAnsi="Lucida Console"/>
                        </w:rPr>
                      </w:pPr>
                      <w:r w:rsidRPr="00AE56B1">
                        <w:rPr>
                          <w:rFonts w:ascii="Lucida Console" w:hAnsi="Lucida Console"/>
                          <w:sz w:val="18"/>
                        </w:rPr>
                        <w:t>&lt;/tweet&gt;</w:t>
                      </w:r>
                    </w:p>
                  </w:txbxContent>
                </v:textbox>
                <w10:anchorlock/>
              </v:rect>
            </w:pict>
          </mc:Fallback>
        </mc:AlternateContent>
      </w:r>
    </w:p>
    <w:p w14:paraId="2DBB5008" w14:textId="77777777" w:rsidR="005020C8" w:rsidRDefault="00181B66" w:rsidP="00181B66">
      <w:pPr>
        <w:pStyle w:val="Caption"/>
        <w:rPr>
          <w:noProof/>
        </w:rPr>
      </w:pPr>
      <w:bookmarkStart w:id="2" w:name="_Ref418164856"/>
      <w:r>
        <w:t xml:space="preserve">Figure </w:t>
      </w:r>
      <w:r w:rsidR="009370D0">
        <w:fldChar w:fldCharType="begin"/>
      </w:r>
      <w:r w:rsidR="009370D0">
        <w:instrText xml:space="preserve"> SEQ Figure \* ARABIC </w:instrText>
      </w:r>
      <w:r w:rsidR="009370D0">
        <w:fldChar w:fldCharType="separate"/>
      </w:r>
      <w:r w:rsidR="00B85E59">
        <w:rPr>
          <w:noProof/>
        </w:rPr>
        <w:t>2</w:t>
      </w:r>
      <w:r w:rsidR="009370D0">
        <w:rPr>
          <w:noProof/>
        </w:rPr>
        <w:fldChar w:fldCharType="end"/>
      </w:r>
      <w:bookmarkEnd w:id="2"/>
      <w:r>
        <w:t xml:space="preserve">. </w:t>
      </w:r>
      <w:r w:rsidRPr="00FA6558">
        <w:t>Sample Tweet</w:t>
      </w:r>
    </w:p>
    <w:p w14:paraId="05FA1C73" w14:textId="77777777" w:rsidR="005020C8" w:rsidRDefault="005020C8" w:rsidP="005020C8">
      <w:pPr>
        <w:pStyle w:val="EACLSubsection"/>
      </w:pPr>
      <w:r>
        <w:t>Preprocessing Module</w:t>
      </w:r>
    </w:p>
    <w:p w14:paraId="67221D93" w14:textId="77777777" w:rsidR="005020C8" w:rsidRDefault="005020C8" w:rsidP="005020C8">
      <w:pPr>
        <w:pStyle w:val="EACLTextIndent"/>
      </w:pPr>
      <w:r>
        <w:t>The preprocessing module includes the following sub-modules:</w:t>
      </w:r>
    </w:p>
    <w:p w14:paraId="72C0C284" w14:textId="62FE6A1F" w:rsidR="005020C8" w:rsidRPr="009F6379" w:rsidRDefault="005020C8" w:rsidP="009F6379">
      <w:pPr>
        <w:pStyle w:val="EACLText"/>
        <w:numPr>
          <w:ilvl w:val="0"/>
          <w:numId w:val="8"/>
        </w:numPr>
        <w:rPr>
          <w:lang w:val="en-PH" w:eastAsia="zh-CN"/>
        </w:rPr>
      </w:pPr>
      <w:r w:rsidRPr="00181B66">
        <w:rPr>
          <w:b/>
        </w:rPr>
        <w:t>Text Normalizer</w:t>
      </w:r>
      <w:r>
        <w:t xml:space="preserve">. This </w:t>
      </w:r>
      <w:r w:rsidRPr="00F757FD">
        <w:t>sub</w:t>
      </w:r>
      <w:r>
        <w:t xml:space="preserve">-module handles the conversion of TXTSPK words to </w:t>
      </w:r>
      <w:proofErr w:type="gramStart"/>
      <w:r>
        <w:t>its</w:t>
      </w:r>
      <w:proofErr w:type="gramEnd"/>
      <w:r>
        <w:t xml:space="preserve"> full-word format </w:t>
      </w:r>
      <w:r w:rsidRPr="005020C8">
        <w:rPr>
          <w:lang w:val="en-PH" w:eastAsia="zh-CN"/>
        </w:rPr>
        <w:t xml:space="preserve">for the uniformity and consistency of the extracted information. </w:t>
      </w:r>
      <w:r w:rsidR="00BB181A">
        <w:rPr>
          <w:lang w:val="en-PH" w:eastAsia="zh-CN"/>
        </w:rPr>
        <w:t xml:space="preserve">The text normalizer uses </w:t>
      </w:r>
      <w:proofErr w:type="spellStart"/>
      <w:r w:rsidR="00BB181A">
        <w:rPr>
          <w:lang w:val="en-PH" w:eastAsia="zh-CN"/>
        </w:rPr>
        <w:t>NormAPI</w:t>
      </w:r>
      <w:proofErr w:type="spellEnd"/>
      <w:r w:rsidR="00BB181A">
        <w:rPr>
          <w:lang w:val="en-PH" w:eastAsia="zh-CN"/>
        </w:rPr>
        <w:t xml:space="preserve"> (</w:t>
      </w:r>
      <w:r w:rsidR="00435214">
        <w:rPr>
          <w:lang w:val="en-PH" w:eastAsia="zh-CN"/>
        </w:rPr>
        <w:t>Cuevas et al., 2014</w:t>
      </w:r>
      <w:r w:rsidR="00BB181A">
        <w:rPr>
          <w:lang w:val="en-PH" w:eastAsia="zh-CN"/>
        </w:rPr>
        <w:t>), a normalizer that focuses on the Filipino text speak.</w:t>
      </w:r>
    </w:p>
    <w:p w14:paraId="62D65655" w14:textId="0850671D" w:rsidR="00BB181A" w:rsidRPr="00BB181A" w:rsidRDefault="005020C8" w:rsidP="009F6379">
      <w:pPr>
        <w:pStyle w:val="EACLText"/>
        <w:numPr>
          <w:ilvl w:val="0"/>
          <w:numId w:val="8"/>
        </w:numPr>
      </w:pPr>
      <w:r w:rsidRPr="00181B66">
        <w:rPr>
          <w:b/>
        </w:rPr>
        <w:lastRenderedPageBreak/>
        <w:t>Tokenizer</w:t>
      </w:r>
      <w:r w:rsidR="00181B66">
        <w:t xml:space="preserve">. </w:t>
      </w:r>
      <w:r>
        <w:t xml:space="preserve">This sub-module splits the input into individual tokens which will be used for the subsequent sub-modules. </w:t>
      </w:r>
      <w:r w:rsidR="00BB181A">
        <w:t xml:space="preserve">It uses </w:t>
      </w:r>
      <w:proofErr w:type="spellStart"/>
      <w:r w:rsidR="00BB181A">
        <w:t>ArkNLP</w:t>
      </w:r>
      <w:proofErr w:type="spellEnd"/>
      <w:r w:rsidR="00BB181A">
        <w:t xml:space="preserve"> tokenizer (</w:t>
      </w:r>
      <w:proofErr w:type="spellStart"/>
      <w:r w:rsidR="00435214">
        <w:t>Gimpel</w:t>
      </w:r>
      <w:proofErr w:type="spellEnd"/>
      <w:r w:rsidR="00435214">
        <w:t xml:space="preserve"> et al., 2011</w:t>
      </w:r>
      <w:r w:rsidR="00BB181A">
        <w:t xml:space="preserve">). The </w:t>
      </w:r>
      <w:proofErr w:type="spellStart"/>
      <w:r w:rsidR="00BB181A">
        <w:t>ArkNLP</w:t>
      </w:r>
      <w:proofErr w:type="spellEnd"/>
      <w:r w:rsidR="00BB181A">
        <w:t xml:space="preserve"> tokenizer focuses on Tweet texts.</w:t>
      </w:r>
    </w:p>
    <w:p w14:paraId="41FB02F4" w14:textId="2ACC5CA4" w:rsidR="00BB181A" w:rsidRPr="00BB181A" w:rsidRDefault="005020C8" w:rsidP="009F6379">
      <w:pPr>
        <w:pStyle w:val="EACLText"/>
        <w:numPr>
          <w:ilvl w:val="0"/>
          <w:numId w:val="8"/>
        </w:numPr>
        <w:rPr>
          <w:noProof/>
        </w:rPr>
      </w:pPr>
      <w:r w:rsidRPr="00A67F7E">
        <w:rPr>
          <w:b/>
        </w:rPr>
        <w:t>POS Tagger</w:t>
      </w:r>
      <w:r w:rsidR="00A67F7E">
        <w:t xml:space="preserve">. </w:t>
      </w:r>
      <w:r>
        <w:t>This sub-module tags each of the</w:t>
      </w:r>
      <w:r w:rsidRPr="00B95616">
        <w:t xml:space="preserve"> token</w:t>
      </w:r>
      <w:r>
        <w:t>s</w:t>
      </w:r>
      <w:r w:rsidRPr="00B95616">
        <w:t xml:space="preserve"> with its corresponding part-of-speech. </w:t>
      </w:r>
      <w:r>
        <w:t xml:space="preserve">A </w:t>
      </w:r>
      <w:r w:rsidRPr="00B95616">
        <w:t>token can be tagged as a noun, a verb, an adjective, an adverb</w:t>
      </w:r>
      <w:r>
        <w:t xml:space="preserve">, or other part-of-speech tags. </w:t>
      </w:r>
      <w:r w:rsidR="00BB181A">
        <w:t>This uses a POS Lookup to tag the word with its corresponding POS Tag.</w:t>
      </w:r>
    </w:p>
    <w:p w14:paraId="2FE3BC35" w14:textId="6AF44425" w:rsidR="00A67F7E" w:rsidRDefault="005020C8" w:rsidP="00BB181A">
      <w:pPr>
        <w:pStyle w:val="EACLText"/>
        <w:numPr>
          <w:ilvl w:val="0"/>
          <w:numId w:val="8"/>
        </w:numPr>
        <w:rPr>
          <w:noProof/>
        </w:rPr>
      </w:pPr>
      <w:r w:rsidRPr="00A67F7E">
        <w:rPr>
          <w:b/>
        </w:rPr>
        <w:t>Filipino NER</w:t>
      </w:r>
      <w:r w:rsidR="00A67F7E">
        <w:t xml:space="preserve">. </w:t>
      </w:r>
      <w:r>
        <w:t>This sub-module is responsible for identifying and tagging the proper nouns in the input. The proper nouns are identified with the use of a gazetteer.</w:t>
      </w:r>
      <w:r w:rsidRPr="005134B3">
        <w:rPr>
          <w:noProof/>
        </w:rPr>
        <w:t xml:space="preserve"> </w:t>
      </w:r>
      <w:r w:rsidR="00BB181A">
        <w:rPr>
          <w:noProof/>
        </w:rPr>
        <w:t xml:space="preserve">This uses a </w:t>
      </w:r>
      <w:r w:rsidR="009F6379">
        <w:rPr>
          <w:noProof/>
        </w:rPr>
        <w:t>lookup using SOMIDIA (</w:t>
      </w:r>
      <w:r w:rsidR="00435214">
        <w:rPr>
          <w:noProof/>
        </w:rPr>
        <w:t>Cheng et al., 2013</w:t>
      </w:r>
      <w:r w:rsidR="009F6379">
        <w:rPr>
          <w:noProof/>
        </w:rPr>
        <w:t xml:space="preserve">) gazetteer. </w:t>
      </w:r>
    </w:p>
    <w:p w14:paraId="079442CF" w14:textId="77777777" w:rsidR="005020C8" w:rsidRDefault="005020C8" w:rsidP="00A67F7E">
      <w:pPr>
        <w:pStyle w:val="EACLSubsection"/>
      </w:pPr>
      <w:r>
        <w:t xml:space="preserve">Feature </w:t>
      </w:r>
      <w:r w:rsidRPr="00A17429">
        <w:t>Extraction</w:t>
      </w:r>
      <w:r>
        <w:t xml:space="preserve"> Module</w:t>
      </w:r>
    </w:p>
    <w:p w14:paraId="5DD3AC88" w14:textId="77777777" w:rsidR="005020C8" w:rsidRDefault="005020C8" w:rsidP="005020C8">
      <w:pPr>
        <w:pStyle w:val="Content"/>
      </w:pPr>
      <w:r>
        <w:t>The feature extraction module extracts the following features from the input:</w:t>
      </w:r>
    </w:p>
    <w:p w14:paraId="0320F990" w14:textId="77777777" w:rsidR="00BB181A" w:rsidRDefault="00BB181A" w:rsidP="005020C8">
      <w:pPr>
        <w:pStyle w:val="Content"/>
      </w:pPr>
    </w:p>
    <w:p w14:paraId="6B095688" w14:textId="2E1A79E0" w:rsidR="00BB181A" w:rsidRPr="00BB181A" w:rsidRDefault="005020C8" w:rsidP="009F6379">
      <w:pPr>
        <w:pStyle w:val="EACLText"/>
        <w:numPr>
          <w:ilvl w:val="0"/>
          <w:numId w:val="9"/>
        </w:numPr>
      </w:pPr>
      <w:r w:rsidRPr="0010066E">
        <w:rPr>
          <w:b/>
        </w:rPr>
        <w:t>Presence</w:t>
      </w:r>
      <w:r w:rsidR="0010066E">
        <w:t xml:space="preserve">. </w:t>
      </w:r>
      <w:r>
        <w:t xml:space="preserve">This is a binary feature that indicates the presence of </w:t>
      </w:r>
      <w:r w:rsidRPr="00B95616">
        <w:t xml:space="preserve">keywords like </w:t>
      </w:r>
      <w:r>
        <w:t>hashtags, URL, and retweets</w:t>
      </w:r>
      <w:r w:rsidRPr="00B95616">
        <w:t>.</w:t>
      </w:r>
      <w:r>
        <w:t xml:space="preserve"> The value of “1” is given if the keyword is present; “0” if it is absent.</w:t>
      </w:r>
    </w:p>
    <w:p w14:paraId="60499D36" w14:textId="3F403107" w:rsidR="00BB181A" w:rsidRPr="00BB181A" w:rsidRDefault="005020C8" w:rsidP="009F6379">
      <w:pPr>
        <w:pStyle w:val="EACLText"/>
        <w:numPr>
          <w:ilvl w:val="0"/>
          <w:numId w:val="9"/>
        </w:numPr>
      </w:pPr>
      <w:r w:rsidRPr="0010066E">
        <w:rPr>
          <w:b/>
        </w:rPr>
        <w:t>Tweet Length</w:t>
      </w:r>
      <w:r w:rsidR="0010066E">
        <w:t xml:space="preserve">. </w:t>
      </w:r>
      <w:r>
        <w:t xml:space="preserve">This </w:t>
      </w:r>
      <w:r w:rsidRPr="00B95616">
        <w:t xml:space="preserve">feature essentially counts the </w:t>
      </w:r>
      <w:r>
        <w:t>number of words</w:t>
      </w:r>
      <w:r w:rsidRPr="00B95616">
        <w:t xml:space="preserve"> of the input tweet</w:t>
      </w:r>
      <w:r>
        <w:t>.</w:t>
      </w:r>
    </w:p>
    <w:p w14:paraId="610C305A" w14:textId="77777777" w:rsidR="005020C8" w:rsidRPr="00FE6614" w:rsidRDefault="0010066E" w:rsidP="00AB6882">
      <w:pPr>
        <w:pStyle w:val="EACLText"/>
        <w:numPr>
          <w:ilvl w:val="0"/>
          <w:numId w:val="9"/>
        </w:numPr>
      </w:pPr>
      <w:r w:rsidRPr="0010066E">
        <w:rPr>
          <w:b/>
        </w:rPr>
        <w:t>Word</w:t>
      </w:r>
      <w:r>
        <w:t xml:space="preserve">. </w:t>
      </w:r>
      <w:r w:rsidR="005020C8">
        <w:t xml:space="preserve">This </w:t>
      </w:r>
      <w:r w:rsidR="005020C8" w:rsidRPr="00B95616">
        <w:t>is mainly responsible for genera</w:t>
      </w:r>
      <w:r w:rsidR="005020C8">
        <w:t>ting/extracting the different relevant words</w:t>
      </w:r>
      <w:r w:rsidR="005020C8" w:rsidRPr="00B95616">
        <w:t xml:space="preserve"> for the input tweets</w:t>
      </w:r>
      <w:r w:rsidR="005020C8">
        <w:t xml:space="preserve">. </w:t>
      </w:r>
      <w:r w:rsidR="005020C8" w:rsidRPr="00C54095">
        <w:t xml:space="preserve">The word features are extracted from the two datasets, the Mario and Ruby datasets. The Ruby dataset contains 2583 instances, which is composed of 1279 (CA), 245 (CD), 9 (CH), 37 (D), and 1013 (0); while the Mario dataset contains 1365 instances and is composed of 651 (CA), 99 </w:t>
      </w:r>
      <w:r w:rsidR="005020C8">
        <w:t>(CD), 58 (CH), 47 (D) and 510 (O</w:t>
      </w:r>
      <w:r w:rsidR="005020C8" w:rsidRPr="00C54095">
        <w:t>). To create the list of word features, the instances are grouped into their respective categories per dataset. From each category per dataset, the distinct words, excluding stop</w:t>
      </w:r>
      <w:r>
        <w:t xml:space="preserve"> words, </w:t>
      </w:r>
      <w:r w:rsidR="005020C8" w:rsidRPr="00C54095">
        <w:t>accented</w:t>
      </w:r>
      <w:r>
        <w:t xml:space="preserve"> characters (i.e. Ã), and links </w:t>
      </w:r>
      <w:r w:rsidR="005020C8" w:rsidRPr="00C54095">
        <w:t>are collected. From the collected words, the TFIDF score is then computed per category and the top</w:t>
      </w:r>
      <w:r w:rsidR="005020C8">
        <w:t xml:space="preserve"> </w:t>
      </w:r>
      <w:r w:rsidR="005020C8" w:rsidRPr="00C54095">
        <w:t xml:space="preserve">30% highest scoring TFIDF words serve as the word features. To further clean the list of word </w:t>
      </w:r>
      <w:r w:rsidR="005020C8" w:rsidRPr="00C54095">
        <w:lastRenderedPageBreak/>
        <w:t>features, the irrelevant words are removed</w:t>
      </w:r>
      <w:r w:rsidR="005020C8">
        <w:t xml:space="preserve">. </w:t>
      </w:r>
      <w:r w:rsidR="005020C8" w:rsidRPr="00C54095">
        <w:t>This is done by having the proponents vote whether the word is deemed relevant or not.</w:t>
      </w:r>
      <w:r w:rsidR="005020C8">
        <w:t xml:space="preserve"> The word features used is from the Mario dataset.</w:t>
      </w:r>
    </w:p>
    <w:p w14:paraId="2BA7CCAE" w14:textId="77777777" w:rsidR="005020C8" w:rsidRDefault="005020C8" w:rsidP="0010066E">
      <w:pPr>
        <w:pStyle w:val="EACLSubsection"/>
      </w:pPr>
      <w:r>
        <w:t>Category Classifier Module</w:t>
      </w:r>
    </w:p>
    <w:p w14:paraId="0B21D2FE" w14:textId="1AEDFAAB" w:rsidR="00BB181A" w:rsidRDefault="005020C8" w:rsidP="00CA27D8">
      <w:pPr>
        <w:pStyle w:val="EACLTextIndent"/>
      </w:pPr>
      <w:r>
        <w:t>With the extracted features and Weka</w:t>
      </w:r>
      <w:r>
        <w:rPr>
          <w:rStyle w:val="FootnoteReference"/>
        </w:rPr>
        <w:footnoteReference w:id="3"/>
      </w:r>
      <w:r>
        <w:t xml:space="preserve"> as the tool used for classification, the category </w:t>
      </w:r>
      <w:r w:rsidRPr="00A17429">
        <w:t>classifier</w:t>
      </w:r>
      <w:r>
        <w:t xml:space="preserve"> module classifies the tweets into one of the following categories:</w:t>
      </w:r>
    </w:p>
    <w:p w14:paraId="19E77E7A" w14:textId="77777777" w:rsidR="005020C8" w:rsidRPr="0010066E" w:rsidRDefault="005020C8" w:rsidP="00760718">
      <w:pPr>
        <w:pStyle w:val="EACLText"/>
        <w:numPr>
          <w:ilvl w:val="0"/>
          <w:numId w:val="10"/>
        </w:numPr>
        <w:rPr>
          <w:i/>
        </w:rPr>
      </w:pPr>
      <w:r w:rsidRPr="0010066E">
        <w:rPr>
          <w:b/>
        </w:rPr>
        <w:t>Caution and Advice (CA)</w:t>
      </w:r>
      <w:r w:rsidR="0010066E">
        <w:t xml:space="preserve">. </w:t>
      </w:r>
      <w:r w:rsidRPr="0010066E">
        <w:rPr>
          <w:rStyle w:val="Emphasis"/>
          <w:i w:val="0"/>
        </w:rPr>
        <w:t>If a tweet conveys/reports information about some warning or a piece of advice about a possible hazard of an incident.</w:t>
      </w:r>
    </w:p>
    <w:p w14:paraId="60EBD4E7" w14:textId="77777777" w:rsidR="005020C8" w:rsidRDefault="005020C8" w:rsidP="00047EF9">
      <w:pPr>
        <w:pStyle w:val="EACLText"/>
        <w:numPr>
          <w:ilvl w:val="0"/>
          <w:numId w:val="10"/>
        </w:numPr>
      </w:pPr>
      <w:r w:rsidRPr="0010066E">
        <w:rPr>
          <w:b/>
        </w:rPr>
        <w:t>Casualty and Damage (CD)</w:t>
      </w:r>
      <w:r w:rsidR="0010066E">
        <w:t xml:space="preserve">. </w:t>
      </w:r>
      <w:r w:rsidRPr="00BE07AC">
        <w:t xml:space="preserve">If a tweet reports the information about casualties or </w:t>
      </w:r>
      <w:r w:rsidRPr="00E45CE0">
        <w:t>damage</w:t>
      </w:r>
      <w:r>
        <w:t>/s caused</w:t>
      </w:r>
      <w:r w:rsidRPr="00E45CE0">
        <w:t xml:space="preserve"> by an incident</w:t>
      </w:r>
      <w:r>
        <w:t>.</w:t>
      </w:r>
    </w:p>
    <w:p w14:paraId="52537FCD" w14:textId="77777777" w:rsidR="0010066E" w:rsidRPr="0010066E" w:rsidRDefault="0010066E" w:rsidP="0010066E">
      <w:pPr>
        <w:pStyle w:val="EACLText"/>
        <w:numPr>
          <w:ilvl w:val="0"/>
          <w:numId w:val="10"/>
        </w:numPr>
      </w:pPr>
      <w:r w:rsidRPr="0010066E">
        <w:rPr>
          <w:b/>
        </w:rPr>
        <w:t>Call for Help (CH)</w:t>
      </w:r>
      <w:r>
        <w:t>. If a tweet speaks about goods/services being asked or requesting for help.</w:t>
      </w:r>
    </w:p>
    <w:p w14:paraId="685ACC2A" w14:textId="77777777" w:rsidR="005020C8" w:rsidRDefault="005020C8" w:rsidP="005F74BD">
      <w:pPr>
        <w:pStyle w:val="EACLText"/>
        <w:numPr>
          <w:ilvl w:val="0"/>
          <w:numId w:val="10"/>
        </w:numPr>
      </w:pPr>
      <w:r w:rsidRPr="0010066E">
        <w:rPr>
          <w:b/>
        </w:rPr>
        <w:t>Donation (D)</w:t>
      </w:r>
      <w:r w:rsidR="0010066E">
        <w:t xml:space="preserve">. </w:t>
      </w:r>
      <w:r w:rsidRPr="00BE07AC">
        <w:t>If a tweet speaks about money raised, donation</w:t>
      </w:r>
      <w:r>
        <w:t>s</w:t>
      </w:r>
      <w:r w:rsidRPr="00BE07AC">
        <w:t>, goods/services offered</w:t>
      </w:r>
      <w:r>
        <w:t>.</w:t>
      </w:r>
    </w:p>
    <w:p w14:paraId="7E574849" w14:textId="77777777" w:rsidR="005020C8" w:rsidRDefault="005020C8" w:rsidP="00D504BE">
      <w:pPr>
        <w:pStyle w:val="EACLText"/>
        <w:numPr>
          <w:ilvl w:val="0"/>
          <w:numId w:val="10"/>
        </w:numPr>
      </w:pPr>
      <w:r w:rsidRPr="0010066E">
        <w:rPr>
          <w:b/>
        </w:rPr>
        <w:t>Others (O)</w:t>
      </w:r>
      <w:r w:rsidR="0010066E">
        <w:t xml:space="preserve">. </w:t>
      </w:r>
      <w:r>
        <w:t>If a tweet cannot be classified into one of the first three categories</w:t>
      </w:r>
    </w:p>
    <w:p w14:paraId="4141FA2F" w14:textId="77777777" w:rsidR="005020C8" w:rsidRDefault="005020C8" w:rsidP="0010066E">
      <w:pPr>
        <w:pStyle w:val="EACLSubsection"/>
      </w:pPr>
      <w:r>
        <w:t xml:space="preserve">Rule </w:t>
      </w:r>
      <w:r w:rsidRPr="001C7608">
        <w:t>Inductor</w:t>
      </w:r>
      <w:r>
        <w:t xml:space="preserve"> Module</w:t>
      </w:r>
    </w:p>
    <w:p w14:paraId="1B27B677" w14:textId="77777777" w:rsidR="005020C8" w:rsidRDefault="005020C8" w:rsidP="0010066E">
      <w:pPr>
        <w:pStyle w:val="EACLTextIndent"/>
        <w:rPr>
          <w:noProof/>
        </w:rPr>
      </w:pPr>
      <w:r>
        <w:t xml:space="preserve">The rule inductor module applies the set of rules by looking for </w:t>
      </w:r>
      <w:r w:rsidRPr="001C7608">
        <w:t>patterns</w:t>
      </w:r>
      <w:r>
        <w:t xml:space="preserve"> in the text. </w:t>
      </w:r>
      <w:r w:rsidR="0010066E">
        <w:fldChar w:fldCharType="begin"/>
      </w:r>
      <w:r w:rsidR="0010066E">
        <w:instrText xml:space="preserve"> REF _Ref418165740 \h </w:instrText>
      </w:r>
      <w:r w:rsidR="0010066E">
        <w:fldChar w:fldCharType="separate"/>
      </w:r>
      <w:r w:rsidR="00B85E59">
        <w:rPr>
          <w:b/>
          <w:bCs/>
        </w:rPr>
        <w:t>Error! Reference source not found.</w:t>
      </w:r>
      <w:r w:rsidR="0010066E">
        <w:fldChar w:fldCharType="end"/>
      </w:r>
      <w:r w:rsidR="0010066E">
        <w:t xml:space="preserve"> </w:t>
      </w:r>
      <w:r>
        <w:t>shows some of the sample rules.</w:t>
      </w:r>
      <w:r w:rsidRPr="005443C3">
        <w:rPr>
          <w:noProof/>
        </w:rPr>
        <w:t xml:space="preserve"> </w:t>
      </w:r>
      <w:r>
        <w:rPr>
          <w:noProof/>
        </w:rPr>
        <w:t>The Rule Inductor uses handrafted rules to extract information. The rules are classified according to the category to avoid overapplication of the rules. Most of the handcrafted rules uses POS as its marker to make sure that the rules could still be adapted to other storms. The handcrafted rules are based on the Ruby dataset.</w:t>
      </w:r>
    </w:p>
    <w:p w14:paraId="0BEEBCF5" w14:textId="77777777" w:rsidR="005020C8" w:rsidRDefault="005020C8" w:rsidP="0010066E">
      <w:pPr>
        <w:pStyle w:val="EACLSubsection"/>
      </w:pPr>
      <w:r>
        <w:t xml:space="preserve">Ontology </w:t>
      </w:r>
      <w:r w:rsidRPr="001C7608">
        <w:t>Population</w:t>
      </w:r>
      <w:r>
        <w:t xml:space="preserve"> Module</w:t>
      </w:r>
    </w:p>
    <w:p w14:paraId="60D3BDAC" w14:textId="77777777" w:rsidR="005020C8" w:rsidRDefault="005020C8" w:rsidP="0010066E">
      <w:pPr>
        <w:pStyle w:val="EACLTextIndent"/>
      </w:pPr>
      <w:r>
        <w:t>The ontology population module handles the filling out of the ontolog</w:t>
      </w:r>
      <w:r w:rsidRPr="001C7608">
        <w:t>y</w:t>
      </w:r>
      <w:r>
        <w:t xml:space="preserve"> with instances that are taken from the previous model. </w:t>
      </w:r>
      <w:r w:rsidRPr="00657106">
        <w:t>This</w:t>
      </w:r>
      <w:r>
        <w:rPr>
          <w:i/>
        </w:rPr>
        <w:t xml:space="preserve"> </w:t>
      </w:r>
      <w:r>
        <w:t xml:space="preserve">module receives the instances in </w:t>
      </w:r>
      <w:proofErr w:type="gramStart"/>
      <w:r w:rsidRPr="00EE6221">
        <w:rPr>
          <w:i/>
        </w:rPr>
        <w:t>I</w:t>
      </w:r>
      <w:proofErr w:type="gramEnd"/>
      <w:r>
        <w:t xml:space="preserve">. For each instance in </w:t>
      </w:r>
      <w:proofErr w:type="gramStart"/>
      <w:r w:rsidRPr="00EE6221">
        <w:rPr>
          <w:i/>
        </w:rPr>
        <w:t>I</w:t>
      </w:r>
      <w:proofErr w:type="gramEnd"/>
      <w:r>
        <w:t>, it will look for its matching class. If a match is found, the instance will be added to the ontology.</w:t>
      </w:r>
    </w:p>
    <w:p w14:paraId="362051F1" w14:textId="4699C7D3" w:rsidR="005020C8" w:rsidRDefault="00743BB9" w:rsidP="0010066E">
      <w:pPr>
        <w:pStyle w:val="EACLSection"/>
      </w:pPr>
      <w:r>
        <w:lastRenderedPageBreak/>
        <w:t>Results</w:t>
      </w:r>
    </w:p>
    <w:p w14:paraId="10F457F4" w14:textId="77777777" w:rsidR="005020C8" w:rsidRDefault="005020C8" w:rsidP="0010066E">
      <w:pPr>
        <w:pStyle w:val="EACLSubsection"/>
      </w:pPr>
      <w:r w:rsidRPr="001C7608">
        <w:t>Corpus</w:t>
      </w:r>
    </w:p>
    <w:p w14:paraId="08DEF779" w14:textId="77777777" w:rsidR="005020C8" w:rsidRDefault="005020C8" w:rsidP="0010066E">
      <w:pPr>
        <w:pStyle w:val="EACLTextIndent"/>
      </w:pPr>
      <w:r>
        <w:t xml:space="preserve">The Twitter crawler was deployed during the duration of Typhoons Mario (September 9, 2014) and Ruby (December 8, 2014). From the tweets collected, two datasets were formed. The first dataset is composed of Mario tweets whereas the second dataset is composed of Ruby tweets. Both datasets were manually annotated to which of the following </w:t>
      </w:r>
      <w:proofErr w:type="spellStart"/>
      <w:r>
        <w:t>categoried</w:t>
      </w:r>
      <w:proofErr w:type="spellEnd"/>
      <w:r>
        <w:t xml:space="preserve"> they belong to: Caution and Advise (CA), Casualty and Damage (CD), Call for Help (CH), Donation (D), and Others (O). The Mario datasets contained 655 (47.99%) retweets and 1626 (63.34%) retweets for the Ruby dataset. Less than 1% of the tweets came from official government accounts. The labels are manually annotated by the proponents.  The annotation is done by </w:t>
      </w:r>
      <w:proofErr w:type="spellStart"/>
      <w:r>
        <w:t>votation</w:t>
      </w:r>
      <w:proofErr w:type="spellEnd"/>
      <w:r>
        <w:t>. Each of the proponents classifies the instance</w:t>
      </w:r>
      <w:r w:rsidR="001528AA">
        <w:t xml:space="preserve"> then</w:t>
      </w:r>
      <w:r>
        <w:t xml:space="preserve"> the majority was used as the label of the instance. To measure the annotators’ agreement, kappa’s statistics was used as the metrics. The Mario dataset scored 0.884 kappa, and the Ruby dataset scored 0.979 kappa. </w:t>
      </w:r>
      <w:r w:rsidR="0010066E">
        <w:fldChar w:fldCharType="begin"/>
      </w:r>
      <w:r w:rsidR="0010066E">
        <w:instrText xml:space="preserve"> REF _Ref418165899 \h </w:instrText>
      </w:r>
      <w:r w:rsidR="0010066E">
        <w:fldChar w:fldCharType="separate"/>
      </w:r>
      <w:r w:rsidR="00B85E59">
        <w:t xml:space="preserve">Table </w:t>
      </w:r>
      <w:r w:rsidR="00B85E59">
        <w:rPr>
          <w:noProof/>
        </w:rPr>
        <w:t>1</w:t>
      </w:r>
      <w:r w:rsidR="0010066E">
        <w:fldChar w:fldCharType="end"/>
      </w:r>
      <w:r w:rsidR="0010066E">
        <w:t xml:space="preserve"> </w:t>
      </w:r>
      <w:r>
        <w:t>shows the statistics</w:t>
      </w:r>
      <w:r w:rsidR="0010066E">
        <w:t xml:space="preserve"> of the dataset.</w:t>
      </w:r>
    </w:p>
    <w:tbl>
      <w:tblPr>
        <w:tblStyle w:val="TableGrid"/>
        <w:tblW w:w="4490" w:type="dxa"/>
        <w:tblLayout w:type="fixed"/>
        <w:tblLook w:val="04A0" w:firstRow="1" w:lastRow="0" w:firstColumn="1" w:lastColumn="0" w:noHBand="0" w:noVBand="1"/>
      </w:tblPr>
      <w:tblGrid>
        <w:gridCol w:w="1255"/>
        <w:gridCol w:w="1620"/>
        <w:gridCol w:w="1615"/>
      </w:tblGrid>
      <w:tr w:rsidR="005020C8" w14:paraId="1E72D93D" w14:textId="77777777" w:rsidTr="0010066E">
        <w:tc>
          <w:tcPr>
            <w:tcW w:w="1255" w:type="dxa"/>
            <w:vMerge w:val="restart"/>
            <w:vAlign w:val="center"/>
          </w:tcPr>
          <w:p w14:paraId="6CC88989" w14:textId="77777777" w:rsidR="005020C8" w:rsidRDefault="005020C8" w:rsidP="00DA4E0A">
            <w:pPr>
              <w:pStyle w:val="Content"/>
              <w:ind w:firstLine="0"/>
              <w:jc w:val="center"/>
            </w:pPr>
            <w:r>
              <w:t>Category</w:t>
            </w:r>
          </w:p>
        </w:tc>
        <w:tc>
          <w:tcPr>
            <w:tcW w:w="3235" w:type="dxa"/>
            <w:gridSpan w:val="2"/>
          </w:tcPr>
          <w:p w14:paraId="64514FE4" w14:textId="77777777" w:rsidR="005020C8" w:rsidRDefault="005020C8" w:rsidP="00DA4E0A">
            <w:pPr>
              <w:pStyle w:val="Content"/>
              <w:ind w:firstLine="0"/>
              <w:jc w:val="center"/>
            </w:pPr>
            <w:r>
              <w:t>Dataset</w:t>
            </w:r>
          </w:p>
        </w:tc>
      </w:tr>
      <w:tr w:rsidR="005020C8" w14:paraId="103AF39E" w14:textId="77777777" w:rsidTr="0010066E">
        <w:tc>
          <w:tcPr>
            <w:tcW w:w="1255" w:type="dxa"/>
            <w:vMerge/>
          </w:tcPr>
          <w:p w14:paraId="3704B2DB" w14:textId="77777777" w:rsidR="005020C8" w:rsidRDefault="005020C8" w:rsidP="00DA4E0A">
            <w:pPr>
              <w:pStyle w:val="Content"/>
            </w:pPr>
          </w:p>
        </w:tc>
        <w:tc>
          <w:tcPr>
            <w:tcW w:w="1620" w:type="dxa"/>
          </w:tcPr>
          <w:p w14:paraId="4A4E5027" w14:textId="77777777" w:rsidR="005020C8" w:rsidRDefault="005020C8" w:rsidP="00DA4E0A">
            <w:pPr>
              <w:pStyle w:val="Content"/>
              <w:ind w:firstLine="0"/>
              <w:jc w:val="center"/>
            </w:pPr>
            <w:r>
              <w:t>Mario</w:t>
            </w:r>
          </w:p>
        </w:tc>
        <w:tc>
          <w:tcPr>
            <w:tcW w:w="1615" w:type="dxa"/>
          </w:tcPr>
          <w:p w14:paraId="3965C4C8" w14:textId="77777777" w:rsidR="005020C8" w:rsidRDefault="005020C8" w:rsidP="00DA4E0A">
            <w:pPr>
              <w:pStyle w:val="Content"/>
              <w:ind w:firstLine="0"/>
              <w:jc w:val="center"/>
            </w:pPr>
            <w:r>
              <w:t>Ruby</w:t>
            </w:r>
          </w:p>
        </w:tc>
      </w:tr>
      <w:tr w:rsidR="005020C8" w14:paraId="112DB466" w14:textId="77777777" w:rsidTr="0010066E">
        <w:tc>
          <w:tcPr>
            <w:tcW w:w="1255" w:type="dxa"/>
            <w:vAlign w:val="center"/>
          </w:tcPr>
          <w:p w14:paraId="40A0A866" w14:textId="77777777" w:rsidR="005020C8" w:rsidRDefault="005020C8" w:rsidP="00DA4E0A">
            <w:pPr>
              <w:pStyle w:val="Content"/>
              <w:ind w:firstLine="0"/>
              <w:jc w:val="left"/>
            </w:pPr>
            <w:r>
              <w:t>CA</w:t>
            </w:r>
          </w:p>
        </w:tc>
        <w:tc>
          <w:tcPr>
            <w:tcW w:w="1620" w:type="dxa"/>
            <w:vAlign w:val="center"/>
          </w:tcPr>
          <w:p w14:paraId="6E692D24" w14:textId="77777777" w:rsidR="005020C8" w:rsidRDefault="005020C8" w:rsidP="00DA4E0A">
            <w:pPr>
              <w:pStyle w:val="Content"/>
              <w:ind w:firstLine="0"/>
            </w:pPr>
            <w:r>
              <w:t>651 (47.69 %)</w:t>
            </w:r>
          </w:p>
        </w:tc>
        <w:tc>
          <w:tcPr>
            <w:tcW w:w="1615" w:type="dxa"/>
            <w:vAlign w:val="center"/>
          </w:tcPr>
          <w:p w14:paraId="53F5A0FC" w14:textId="77777777" w:rsidR="005020C8" w:rsidRDefault="005020C8" w:rsidP="00DA4E0A">
            <w:pPr>
              <w:pStyle w:val="Content"/>
              <w:ind w:firstLine="0"/>
            </w:pPr>
            <w:r>
              <w:t>1279 (49.52 %)</w:t>
            </w:r>
          </w:p>
        </w:tc>
      </w:tr>
      <w:tr w:rsidR="005020C8" w14:paraId="1859CD3F" w14:textId="77777777" w:rsidTr="0010066E">
        <w:tc>
          <w:tcPr>
            <w:tcW w:w="1255" w:type="dxa"/>
            <w:vAlign w:val="center"/>
          </w:tcPr>
          <w:p w14:paraId="216E6028" w14:textId="77777777" w:rsidR="005020C8" w:rsidRDefault="005020C8" w:rsidP="00DA4E0A">
            <w:pPr>
              <w:pStyle w:val="Content"/>
              <w:ind w:firstLine="0"/>
              <w:jc w:val="left"/>
            </w:pPr>
            <w:r>
              <w:t>CD</w:t>
            </w:r>
          </w:p>
        </w:tc>
        <w:tc>
          <w:tcPr>
            <w:tcW w:w="1620" w:type="dxa"/>
            <w:vAlign w:val="center"/>
          </w:tcPr>
          <w:p w14:paraId="226BB3BA" w14:textId="77777777" w:rsidR="005020C8" w:rsidRDefault="005020C8" w:rsidP="00DA4E0A">
            <w:pPr>
              <w:pStyle w:val="Content"/>
              <w:ind w:firstLine="0"/>
            </w:pPr>
            <w:r>
              <w:t>99 (7.25 %)</w:t>
            </w:r>
          </w:p>
        </w:tc>
        <w:tc>
          <w:tcPr>
            <w:tcW w:w="1615" w:type="dxa"/>
            <w:vAlign w:val="center"/>
          </w:tcPr>
          <w:p w14:paraId="18DAAE34" w14:textId="77777777" w:rsidR="005020C8" w:rsidRDefault="005020C8" w:rsidP="00DA4E0A">
            <w:pPr>
              <w:pStyle w:val="Content"/>
              <w:ind w:firstLine="0"/>
            </w:pPr>
            <w:r>
              <w:t>245 (9.49 %)</w:t>
            </w:r>
          </w:p>
        </w:tc>
      </w:tr>
      <w:tr w:rsidR="005020C8" w14:paraId="3C79AFF2" w14:textId="77777777" w:rsidTr="0010066E">
        <w:tc>
          <w:tcPr>
            <w:tcW w:w="1255" w:type="dxa"/>
            <w:vAlign w:val="center"/>
          </w:tcPr>
          <w:p w14:paraId="4823A0E2" w14:textId="77777777" w:rsidR="005020C8" w:rsidRDefault="005020C8" w:rsidP="00DA4E0A">
            <w:pPr>
              <w:pStyle w:val="Content"/>
              <w:ind w:firstLine="0"/>
              <w:jc w:val="left"/>
            </w:pPr>
            <w:r>
              <w:t>CH</w:t>
            </w:r>
          </w:p>
        </w:tc>
        <w:tc>
          <w:tcPr>
            <w:tcW w:w="1620" w:type="dxa"/>
            <w:vAlign w:val="center"/>
          </w:tcPr>
          <w:p w14:paraId="19DFE462" w14:textId="77777777" w:rsidR="005020C8" w:rsidRDefault="005020C8" w:rsidP="00DA4E0A">
            <w:pPr>
              <w:pStyle w:val="Content"/>
              <w:ind w:firstLine="0"/>
            </w:pPr>
            <w:r>
              <w:t>58 (4.25 %)</w:t>
            </w:r>
          </w:p>
        </w:tc>
        <w:tc>
          <w:tcPr>
            <w:tcW w:w="1615" w:type="dxa"/>
            <w:vAlign w:val="center"/>
          </w:tcPr>
          <w:p w14:paraId="3D4934C1" w14:textId="77777777" w:rsidR="005020C8" w:rsidRDefault="005020C8" w:rsidP="00DA4E0A">
            <w:pPr>
              <w:pStyle w:val="Content"/>
              <w:ind w:firstLine="0"/>
            </w:pPr>
            <w:r>
              <w:t>9 (0.35 %)</w:t>
            </w:r>
          </w:p>
        </w:tc>
      </w:tr>
      <w:tr w:rsidR="005020C8" w14:paraId="1DCC886C" w14:textId="77777777" w:rsidTr="0010066E">
        <w:tc>
          <w:tcPr>
            <w:tcW w:w="1255" w:type="dxa"/>
            <w:vAlign w:val="center"/>
          </w:tcPr>
          <w:p w14:paraId="235FBCF8" w14:textId="77777777" w:rsidR="005020C8" w:rsidRDefault="005020C8" w:rsidP="00DA4E0A">
            <w:pPr>
              <w:pStyle w:val="Content"/>
              <w:ind w:firstLine="0"/>
              <w:jc w:val="left"/>
            </w:pPr>
            <w:r>
              <w:t>D</w:t>
            </w:r>
          </w:p>
        </w:tc>
        <w:tc>
          <w:tcPr>
            <w:tcW w:w="1620" w:type="dxa"/>
            <w:vAlign w:val="center"/>
          </w:tcPr>
          <w:p w14:paraId="2AE138B5" w14:textId="77777777" w:rsidR="005020C8" w:rsidRDefault="005020C8" w:rsidP="00DA4E0A">
            <w:pPr>
              <w:pStyle w:val="Content"/>
              <w:ind w:firstLine="0"/>
            </w:pPr>
            <w:r>
              <w:t>47 (3.44 %)</w:t>
            </w:r>
          </w:p>
        </w:tc>
        <w:tc>
          <w:tcPr>
            <w:tcW w:w="1615" w:type="dxa"/>
            <w:vAlign w:val="center"/>
          </w:tcPr>
          <w:p w14:paraId="1D493D97" w14:textId="77777777" w:rsidR="005020C8" w:rsidRDefault="005020C8" w:rsidP="00DA4E0A">
            <w:pPr>
              <w:pStyle w:val="Content"/>
              <w:ind w:firstLine="0"/>
            </w:pPr>
            <w:r>
              <w:t>37 (1.43 %)</w:t>
            </w:r>
          </w:p>
        </w:tc>
      </w:tr>
      <w:tr w:rsidR="005020C8" w14:paraId="5CD056B4" w14:textId="77777777" w:rsidTr="0010066E">
        <w:tc>
          <w:tcPr>
            <w:tcW w:w="1255" w:type="dxa"/>
            <w:vAlign w:val="center"/>
          </w:tcPr>
          <w:p w14:paraId="4A9A6469" w14:textId="77777777" w:rsidR="005020C8" w:rsidRDefault="005020C8" w:rsidP="00DA4E0A">
            <w:pPr>
              <w:pStyle w:val="Content"/>
              <w:ind w:firstLine="0"/>
              <w:jc w:val="left"/>
            </w:pPr>
            <w:r>
              <w:t>O</w:t>
            </w:r>
          </w:p>
        </w:tc>
        <w:tc>
          <w:tcPr>
            <w:tcW w:w="1620" w:type="dxa"/>
            <w:vAlign w:val="center"/>
          </w:tcPr>
          <w:p w14:paraId="200AED6F" w14:textId="77777777" w:rsidR="005020C8" w:rsidRDefault="005020C8" w:rsidP="00DA4E0A">
            <w:pPr>
              <w:pStyle w:val="Content"/>
              <w:ind w:firstLine="0"/>
            </w:pPr>
            <w:r>
              <w:t>510 (37.36 %)</w:t>
            </w:r>
          </w:p>
        </w:tc>
        <w:tc>
          <w:tcPr>
            <w:tcW w:w="1615" w:type="dxa"/>
            <w:vAlign w:val="center"/>
          </w:tcPr>
          <w:p w14:paraId="5E437445" w14:textId="77777777" w:rsidR="005020C8" w:rsidRDefault="005020C8" w:rsidP="00DA4E0A">
            <w:pPr>
              <w:pStyle w:val="Content"/>
              <w:ind w:firstLine="0"/>
            </w:pPr>
            <w:r>
              <w:t>1013 (39.22 %)</w:t>
            </w:r>
          </w:p>
        </w:tc>
      </w:tr>
      <w:tr w:rsidR="005020C8" w14:paraId="28A728F6" w14:textId="77777777" w:rsidTr="0010066E">
        <w:tc>
          <w:tcPr>
            <w:tcW w:w="1255" w:type="dxa"/>
            <w:vAlign w:val="center"/>
          </w:tcPr>
          <w:p w14:paraId="3F9B16DA" w14:textId="77777777" w:rsidR="005020C8" w:rsidRPr="003B3A4A" w:rsidRDefault="005020C8" w:rsidP="00DA4E0A">
            <w:pPr>
              <w:pStyle w:val="Content"/>
              <w:ind w:firstLine="0"/>
              <w:jc w:val="left"/>
              <w:rPr>
                <w:b/>
              </w:rPr>
            </w:pPr>
            <w:r w:rsidRPr="003B3A4A">
              <w:rPr>
                <w:b/>
              </w:rPr>
              <w:t>Total</w:t>
            </w:r>
          </w:p>
        </w:tc>
        <w:tc>
          <w:tcPr>
            <w:tcW w:w="1620" w:type="dxa"/>
            <w:vAlign w:val="center"/>
          </w:tcPr>
          <w:p w14:paraId="3BC86C68" w14:textId="77777777" w:rsidR="005020C8" w:rsidRPr="003B3A4A" w:rsidRDefault="005020C8" w:rsidP="00DA4E0A">
            <w:pPr>
              <w:pStyle w:val="Content"/>
              <w:ind w:firstLine="0"/>
              <w:rPr>
                <w:b/>
              </w:rPr>
            </w:pPr>
            <w:r>
              <w:t>1365</w:t>
            </w:r>
          </w:p>
        </w:tc>
        <w:tc>
          <w:tcPr>
            <w:tcW w:w="1615" w:type="dxa"/>
            <w:vAlign w:val="center"/>
          </w:tcPr>
          <w:p w14:paraId="12F3A900" w14:textId="77777777" w:rsidR="005020C8" w:rsidRPr="003B3A4A" w:rsidRDefault="005020C8" w:rsidP="00DA4E0A">
            <w:pPr>
              <w:pStyle w:val="Content"/>
              <w:ind w:firstLine="0"/>
              <w:rPr>
                <w:b/>
              </w:rPr>
            </w:pPr>
            <w:r>
              <w:t>2583</w:t>
            </w:r>
          </w:p>
        </w:tc>
      </w:tr>
      <w:tr w:rsidR="005020C8" w14:paraId="7A11757A" w14:textId="77777777" w:rsidTr="0010066E">
        <w:tc>
          <w:tcPr>
            <w:tcW w:w="1255" w:type="dxa"/>
            <w:vAlign w:val="center"/>
          </w:tcPr>
          <w:p w14:paraId="2FDB358B" w14:textId="77777777" w:rsidR="005020C8" w:rsidRPr="00B94F68" w:rsidRDefault="005020C8" w:rsidP="00DA4E0A">
            <w:pPr>
              <w:pStyle w:val="Content"/>
              <w:ind w:firstLine="0"/>
              <w:jc w:val="left"/>
              <w:rPr>
                <w:b/>
              </w:rPr>
            </w:pPr>
            <w:r w:rsidRPr="00B94F68">
              <w:rPr>
                <w:b/>
              </w:rPr>
              <w:t>Retweets</w:t>
            </w:r>
          </w:p>
        </w:tc>
        <w:tc>
          <w:tcPr>
            <w:tcW w:w="1620" w:type="dxa"/>
            <w:vAlign w:val="center"/>
          </w:tcPr>
          <w:p w14:paraId="07A1D69D" w14:textId="77777777" w:rsidR="005020C8" w:rsidRDefault="005020C8" w:rsidP="00DA4E0A">
            <w:pPr>
              <w:pStyle w:val="Content"/>
              <w:ind w:firstLine="0"/>
            </w:pPr>
            <w:r>
              <w:t>655 (47.99 %)</w:t>
            </w:r>
          </w:p>
        </w:tc>
        <w:tc>
          <w:tcPr>
            <w:tcW w:w="1615" w:type="dxa"/>
            <w:vAlign w:val="center"/>
          </w:tcPr>
          <w:p w14:paraId="66B2F297" w14:textId="77777777" w:rsidR="005020C8" w:rsidRDefault="005020C8" w:rsidP="00DA4E0A">
            <w:pPr>
              <w:pStyle w:val="Content"/>
              <w:ind w:firstLine="0"/>
            </w:pPr>
            <w:r>
              <w:t>1636 (63.34 %)</w:t>
            </w:r>
          </w:p>
        </w:tc>
      </w:tr>
      <w:tr w:rsidR="005020C8" w14:paraId="10946875" w14:textId="77777777" w:rsidTr="0010066E">
        <w:tc>
          <w:tcPr>
            <w:tcW w:w="1255" w:type="dxa"/>
            <w:vAlign w:val="center"/>
          </w:tcPr>
          <w:p w14:paraId="0AD4B55F" w14:textId="77777777" w:rsidR="005020C8" w:rsidRPr="00B94F68" w:rsidRDefault="005020C8" w:rsidP="00DA4E0A">
            <w:pPr>
              <w:pStyle w:val="Content"/>
              <w:ind w:firstLine="0"/>
              <w:jc w:val="left"/>
              <w:rPr>
                <w:b/>
              </w:rPr>
            </w:pPr>
            <w:r>
              <w:rPr>
                <w:b/>
              </w:rPr>
              <w:t>Official</w:t>
            </w:r>
          </w:p>
        </w:tc>
        <w:tc>
          <w:tcPr>
            <w:tcW w:w="1620" w:type="dxa"/>
            <w:vAlign w:val="center"/>
          </w:tcPr>
          <w:p w14:paraId="1D3EAE4B" w14:textId="77777777" w:rsidR="005020C8" w:rsidRDefault="005020C8" w:rsidP="00DA4E0A">
            <w:pPr>
              <w:pStyle w:val="Content"/>
              <w:ind w:firstLine="0"/>
            </w:pPr>
            <w:r>
              <w:t>7 (0.5%)</w:t>
            </w:r>
          </w:p>
        </w:tc>
        <w:tc>
          <w:tcPr>
            <w:tcW w:w="1615" w:type="dxa"/>
            <w:vAlign w:val="center"/>
          </w:tcPr>
          <w:p w14:paraId="08B1303E" w14:textId="77777777" w:rsidR="005020C8" w:rsidRDefault="005020C8" w:rsidP="00DA4E0A">
            <w:pPr>
              <w:pStyle w:val="Content"/>
              <w:ind w:firstLine="0"/>
            </w:pPr>
            <w:r>
              <w:t>10 (0.4%)</w:t>
            </w:r>
          </w:p>
        </w:tc>
      </w:tr>
      <w:tr w:rsidR="005020C8" w14:paraId="3745DB65" w14:textId="77777777" w:rsidTr="0010066E">
        <w:tc>
          <w:tcPr>
            <w:tcW w:w="1255" w:type="dxa"/>
            <w:vAlign w:val="center"/>
          </w:tcPr>
          <w:p w14:paraId="2878113E" w14:textId="77777777" w:rsidR="005020C8" w:rsidRDefault="005020C8" w:rsidP="00DA4E0A">
            <w:pPr>
              <w:pStyle w:val="Content"/>
              <w:ind w:firstLine="0"/>
              <w:jc w:val="left"/>
              <w:rPr>
                <w:b/>
              </w:rPr>
            </w:pPr>
            <w:r>
              <w:rPr>
                <w:b/>
              </w:rPr>
              <w:t>Kappa</w:t>
            </w:r>
          </w:p>
        </w:tc>
        <w:tc>
          <w:tcPr>
            <w:tcW w:w="1620" w:type="dxa"/>
            <w:vAlign w:val="center"/>
          </w:tcPr>
          <w:p w14:paraId="213A4EF8" w14:textId="77777777" w:rsidR="005020C8" w:rsidRDefault="005020C8" w:rsidP="00DA4E0A">
            <w:pPr>
              <w:pStyle w:val="Content"/>
              <w:ind w:firstLine="0"/>
            </w:pPr>
            <w:r>
              <w:t>0.884</w:t>
            </w:r>
          </w:p>
        </w:tc>
        <w:tc>
          <w:tcPr>
            <w:tcW w:w="1615" w:type="dxa"/>
            <w:vAlign w:val="center"/>
          </w:tcPr>
          <w:p w14:paraId="54F43298" w14:textId="77777777" w:rsidR="005020C8" w:rsidRDefault="005020C8" w:rsidP="0010066E">
            <w:pPr>
              <w:pStyle w:val="Content"/>
              <w:keepNext/>
              <w:ind w:firstLine="0"/>
            </w:pPr>
            <w:r>
              <w:t>0.979</w:t>
            </w:r>
          </w:p>
        </w:tc>
      </w:tr>
    </w:tbl>
    <w:p w14:paraId="0DFE73EE" w14:textId="77777777" w:rsidR="0010066E" w:rsidRDefault="0010066E">
      <w:pPr>
        <w:pStyle w:val="Caption"/>
      </w:pPr>
      <w:bookmarkStart w:id="3" w:name="_Ref418165899"/>
      <w:r>
        <w:t xml:space="preserve">Table </w:t>
      </w:r>
      <w:r w:rsidR="009370D0">
        <w:fldChar w:fldCharType="begin"/>
      </w:r>
      <w:r w:rsidR="009370D0">
        <w:instrText xml:space="preserve"> SEQ Table \* ARABIC </w:instrText>
      </w:r>
      <w:r w:rsidR="009370D0">
        <w:fldChar w:fldCharType="separate"/>
      </w:r>
      <w:r w:rsidR="00B85E59">
        <w:rPr>
          <w:noProof/>
        </w:rPr>
        <w:t>1</w:t>
      </w:r>
      <w:r w:rsidR="009370D0">
        <w:rPr>
          <w:noProof/>
        </w:rPr>
        <w:fldChar w:fldCharType="end"/>
      </w:r>
      <w:bookmarkEnd w:id="3"/>
      <w:r>
        <w:t xml:space="preserve">. </w:t>
      </w:r>
      <w:r w:rsidRPr="009710D2">
        <w:t>Contents of the dataset</w:t>
      </w:r>
    </w:p>
    <w:p w14:paraId="75B23AD0" w14:textId="77777777" w:rsidR="005020C8" w:rsidRDefault="005020C8" w:rsidP="001528AA">
      <w:pPr>
        <w:pStyle w:val="EACLSubsection"/>
      </w:pPr>
      <w:r>
        <w:t>Information Extraction</w:t>
      </w:r>
    </w:p>
    <w:p w14:paraId="4B598589" w14:textId="707C9BE9" w:rsidR="005020C8" w:rsidRDefault="005020C8" w:rsidP="001528AA">
      <w:pPr>
        <w:pStyle w:val="EACLTextIndent"/>
      </w:pPr>
      <w:r w:rsidRPr="001528AA">
        <w:t>The objective of the information extraction is to extract the relevant information on the tweet based on the classified category. For the CA category the following information</w:t>
      </w:r>
      <w:r>
        <w:t xml:space="preserve"> is extracted: location mentioned in the tweet and the advice/caution. For the CD category, location in tweet, the object that is destroyed, the details of the object, and the victim’s name. For the CH category, the location in tweet and the victim’s name. For the D category, the location in tweet, the items to be donated and the details of the item. However, because of the low number of available instance for the CH category. No relevant information could be extracted from the insta</w:t>
      </w:r>
      <w:r w:rsidR="001528AA">
        <w:t>nces, thus no rules were created.</w:t>
      </w:r>
      <w:r w:rsidR="00BB181A">
        <w:t xml:space="preserve"> </w:t>
      </w:r>
      <w:r>
        <w:fldChar w:fldCharType="begin"/>
      </w:r>
      <w:r>
        <w:instrText xml:space="preserve"> REF _Ref417909665 \h </w:instrText>
      </w:r>
      <w:r w:rsidR="001528AA">
        <w:instrText xml:space="preserve"> \* MERGEFORMAT </w:instrText>
      </w:r>
      <w:r>
        <w:fldChar w:fldCharType="separate"/>
      </w:r>
      <w:r w:rsidR="00B85E59">
        <w:t xml:space="preserve">Table </w:t>
      </w:r>
      <w:r w:rsidR="00B85E59">
        <w:rPr>
          <w:noProof/>
        </w:rPr>
        <w:t>2</w:t>
      </w:r>
      <w:r>
        <w:fldChar w:fldCharType="end"/>
      </w:r>
      <w:r>
        <w:t xml:space="preserve"> shows the results of the information ex</w:t>
      </w:r>
      <w:r w:rsidR="001528AA">
        <w:t>traction for the Mario dataset.</w:t>
      </w:r>
    </w:p>
    <w:p w14:paraId="77762DC8" w14:textId="77777777" w:rsidR="00BB181A" w:rsidRDefault="00BB181A" w:rsidP="001528AA">
      <w:pPr>
        <w:pStyle w:val="EACLTextIndent"/>
      </w:pPr>
    </w:p>
    <w:tbl>
      <w:tblPr>
        <w:tblStyle w:val="TableGrid"/>
        <w:tblW w:w="0" w:type="auto"/>
        <w:tblCellMar>
          <w:left w:w="0" w:type="dxa"/>
          <w:right w:w="0" w:type="dxa"/>
        </w:tblCellMar>
        <w:tblLook w:val="04A0" w:firstRow="1" w:lastRow="0" w:firstColumn="1" w:lastColumn="0" w:noHBand="0" w:noVBand="1"/>
      </w:tblPr>
      <w:tblGrid>
        <w:gridCol w:w="1289"/>
        <w:gridCol w:w="969"/>
        <w:gridCol w:w="969"/>
        <w:gridCol w:w="1128"/>
      </w:tblGrid>
      <w:tr w:rsidR="005020C8" w:rsidRPr="001C202A" w14:paraId="11A10875" w14:textId="77777777" w:rsidTr="001C202A">
        <w:tc>
          <w:tcPr>
            <w:tcW w:w="1289" w:type="dxa"/>
            <w:vAlign w:val="center"/>
          </w:tcPr>
          <w:p w14:paraId="4464AF3D" w14:textId="77777777" w:rsidR="005020C8" w:rsidRPr="001C202A" w:rsidRDefault="005020C8" w:rsidP="001C202A">
            <w:pPr>
              <w:pStyle w:val="EACLText"/>
              <w:jc w:val="left"/>
              <w:rPr>
                <w:sz w:val="20"/>
              </w:rPr>
            </w:pPr>
          </w:p>
        </w:tc>
        <w:tc>
          <w:tcPr>
            <w:tcW w:w="969" w:type="dxa"/>
            <w:vAlign w:val="center"/>
          </w:tcPr>
          <w:p w14:paraId="65A38229" w14:textId="77777777" w:rsidR="005020C8" w:rsidRPr="001C202A" w:rsidRDefault="005020C8" w:rsidP="001C202A">
            <w:pPr>
              <w:pStyle w:val="EACLText"/>
              <w:jc w:val="center"/>
              <w:rPr>
                <w:b/>
                <w:sz w:val="20"/>
              </w:rPr>
            </w:pPr>
            <w:r w:rsidRPr="001C202A">
              <w:rPr>
                <w:b/>
                <w:sz w:val="20"/>
              </w:rPr>
              <w:t>Precision</w:t>
            </w:r>
          </w:p>
        </w:tc>
        <w:tc>
          <w:tcPr>
            <w:tcW w:w="969" w:type="dxa"/>
            <w:vAlign w:val="center"/>
          </w:tcPr>
          <w:p w14:paraId="4CC55847" w14:textId="77777777" w:rsidR="005020C8" w:rsidRPr="001C202A" w:rsidRDefault="005020C8" w:rsidP="001C202A">
            <w:pPr>
              <w:pStyle w:val="EACLText"/>
              <w:jc w:val="center"/>
              <w:rPr>
                <w:b/>
                <w:sz w:val="20"/>
              </w:rPr>
            </w:pPr>
            <w:r w:rsidRPr="001C202A">
              <w:rPr>
                <w:b/>
                <w:sz w:val="20"/>
              </w:rPr>
              <w:t>Recall</w:t>
            </w:r>
          </w:p>
        </w:tc>
        <w:tc>
          <w:tcPr>
            <w:tcW w:w="1128" w:type="dxa"/>
            <w:vAlign w:val="center"/>
          </w:tcPr>
          <w:p w14:paraId="49D87F86" w14:textId="77777777" w:rsidR="005020C8" w:rsidRPr="001C202A" w:rsidRDefault="005020C8" w:rsidP="001C202A">
            <w:pPr>
              <w:pStyle w:val="EACLText"/>
              <w:jc w:val="center"/>
              <w:rPr>
                <w:b/>
                <w:sz w:val="20"/>
              </w:rPr>
            </w:pPr>
            <w:r w:rsidRPr="001C202A">
              <w:rPr>
                <w:b/>
                <w:sz w:val="20"/>
              </w:rPr>
              <w:t>F-measure</w:t>
            </w:r>
          </w:p>
        </w:tc>
      </w:tr>
      <w:tr w:rsidR="005020C8" w:rsidRPr="001C202A" w14:paraId="6D673974" w14:textId="77777777" w:rsidTr="001C202A">
        <w:tc>
          <w:tcPr>
            <w:tcW w:w="1289" w:type="dxa"/>
            <w:vAlign w:val="center"/>
          </w:tcPr>
          <w:p w14:paraId="69CE1CA2" w14:textId="77777777" w:rsidR="005020C8" w:rsidRPr="001C202A" w:rsidRDefault="005020C8" w:rsidP="001C202A">
            <w:pPr>
              <w:pStyle w:val="EACLText"/>
              <w:jc w:val="left"/>
              <w:rPr>
                <w:sz w:val="20"/>
              </w:rPr>
            </w:pPr>
            <w:r w:rsidRPr="001C202A">
              <w:rPr>
                <w:sz w:val="20"/>
              </w:rPr>
              <w:t>CA-Advice</w:t>
            </w:r>
          </w:p>
        </w:tc>
        <w:tc>
          <w:tcPr>
            <w:tcW w:w="969" w:type="dxa"/>
            <w:vAlign w:val="center"/>
          </w:tcPr>
          <w:p w14:paraId="232D7288" w14:textId="77777777" w:rsidR="005020C8" w:rsidRPr="001C202A" w:rsidRDefault="005020C8" w:rsidP="001C202A">
            <w:pPr>
              <w:pStyle w:val="EACLText"/>
              <w:jc w:val="center"/>
              <w:rPr>
                <w:sz w:val="20"/>
              </w:rPr>
            </w:pPr>
            <w:r w:rsidRPr="001C202A">
              <w:rPr>
                <w:sz w:val="20"/>
              </w:rPr>
              <w:t>0.5593</w:t>
            </w:r>
          </w:p>
        </w:tc>
        <w:tc>
          <w:tcPr>
            <w:tcW w:w="969" w:type="dxa"/>
            <w:vAlign w:val="center"/>
          </w:tcPr>
          <w:p w14:paraId="218F92AA" w14:textId="77777777" w:rsidR="005020C8" w:rsidRPr="001C202A" w:rsidRDefault="005020C8" w:rsidP="001C202A">
            <w:pPr>
              <w:pStyle w:val="EACLText"/>
              <w:jc w:val="center"/>
              <w:rPr>
                <w:sz w:val="20"/>
              </w:rPr>
            </w:pPr>
            <w:r w:rsidRPr="001C202A">
              <w:rPr>
                <w:sz w:val="20"/>
              </w:rPr>
              <w:t>0.3388</w:t>
            </w:r>
          </w:p>
        </w:tc>
        <w:tc>
          <w:tcPr>
            <w:tcW w:w="1128" w:type="dxa"/>
            <w:vAlign w:val="center"/>
          </w:tcPr>
          <w:p w14:paraId="1BFA53A2" w14:textId="77777777" w:rsidR="005020C8" w:rsidRPr="001C202A" w:rsidRDefault="005020C8" w:rsidP="001C202A">
            <w:pPr>
              <w:pStyle w:val="EACLText"/>
              <w:jc w:val="center"/>
              <w:rPr>
                <w:sz w:val="20"/>
              </w:rPr>
            </w:pPr>
            <w:r w:rsidRPr="001C202A">
              <w:rPr>
                <w:sz w:val="20"/>
              </w:rPr>
              <w:t>0.4219</w:t>
            </w:r>
          </w:p>
        </w:tc>
      </w:tr>
      <w:tr w:rsidR="005020C8" w:rsidRPr="001C202A" w14:paraId="6E07A7A4" w14:textId="77777777" w:rsidTr="001C202A">
        <w:tc>
          <w:tcPr>
            <w:tcW w:w="1289" w:type="dxa"/>
            <w:vAlign w:val="center"/>
          </w:tcPr>
          <w:p w14:paraId="2C13FB8C" w14:textId="77777777" w:rsidR="005020C8" w:rsidRPr="001C202A" w:rsidRDefault="005020C8" w:rsidP="001C202A">
            <w:pPr>
              <w:pStyle w:val="EACLText"/>
              <w:jc w:val="left"/>
              <w:rPr>
                <w:sz w:val="20"/>
              </w:rPr>
            </w:pPr>
            <w:r w:rsidRPr="001C202A">
              <w:rPr>
                <w:sz w:val="20"/>
              </w:rPr>
              <w:t>CA-Location</w:t>
            </w:r>
          </w:p>
        </w:tc>
        <w:tc>
          <w:tcPr>
            <w:tcW w:w="969" w:type="dxa"/>
            <w:vAlign w:val="center"/>
          </w:tcPr>
          <w:p w14:paraId="15A5ECA0" w14:textId="77777777" w:rsidR="005020C8" w:rsidRPr="001C202A" w:rsidRDefault="005020C8" w:rsidP="001C202A">
            <w:pPr>
              <w:pStyle w:val="EACLText"/>
              <w:jc w:val="center"/>
              <w:rPr>
                <w:sz w:val="20"/>
              </w:rPr>
            </w:pPr>
            <w:r w:rsidRPr="001C202A">
              <w:rPr>
                <w:sz w:val="20"/>
              </w:rPr>
              <w:t>0.6762</w:t>
            </w:r>
          </w:p>
        </w:tc>
        <w:tc>
          <w:tcPr>
            <w:tcW w:w="969" w:type="dxa"/>
            <w:vAlign w:val="center"/>
          </w:tcPr>
          <w:p w14:paraId="19736389" w14:textId="77777777" w:rsidR="005020C8" w:rsidRPr="001C202A" w:rsidRDefault="005020C8" w:rsidP="001C202A">
            <w:pPr>
              <w:pStyle w:val="EACLText"/>
              <w:jc w:val="center"/>
              <w:rPr>
                <w:sz w:val="20"/>
              </w:rPr>
            </w:pPr>
            <w:r w:rsidRPr="001C202A">
              <w:rPr>
                <w:sz w:val="20"/>
              </w:rPr>
              <w:t>0.3352</w:t>
            </w:r>
          </w:p>
        </w:tc>
        <w:tc>
          <w:tcPr>
            <w:tcW w:w="1128" w:type="dxa"/>
            <w:vAlign w:val="center"/>
          </w:tcPr>
          <w:p w14:paraId="7ABE3517" w14:textId="77777777" w:rsidR="005020C8" w:rsidRPr="001C202A" w:rsidRDefault="005020C8" w:rsidP="001C202A">
            <w:pPr>
              <w:pStyle w:val="EACLText"/>
              <w:jc w:val="center"/>
              <w:rPr>
                <w:sz w:val="20"/>
              </w:rPr>
            </w:pPr>
            <w:r w:rsidRPr="001C202A">
              <w:rPr>
                <w:sz w:val="20"/>
              </w:rPr>
              <w:t>0.4482</w:t>
            </w:r>
          </w:p>
        </w:tc>
      </w:tr>
      <w:tr w:rsidR="005020C8" w:rsidRPr="001C202A" w14:paraId="4854F678" w14:textId="77777777" w:rsidTr="001C202A">
        <w:tc>
          <w:tcPr>
            <w:tcW w:w="1289" w:type="dxa"/>
            <w:vAlign w:val="center"/>
          </w:tcPr>
          <w:p w14:paraId="36B73B2F" w14:textId="77777777" w:rsidR="005020C8" w:rsidRPr="001C202A" w:rsidRDefault="005020C8" w:rsidP="001C202A">
            <w:pPr>
              <w:pStyle w:val="EACLText"/>
              <w:jc w:val="left"/>
              <w:rPr>
                <w:sz w:val="20"/>
              </w:rPr>
            </w:pPr>
            <w:r w:rsidRPr="001C202A">
              <w:rPr>
                <w:sz w:val="20"/>
              </w:rPr>
              <w:t>CD-Object</w:t>
            </w:r>
          </w:p>
        </w:tc>
        <w:tc>
          <w:tcPr>
            <w:tcW w:w="969" w:type="dxa"/>
            <w:vAlign w:val="center"/>
          </w:tcPr>
          <w:p w14:paraId="2E66569D" w14:textId="77777777" w:rsidR="005020C8" w:rsidRPr="001C202A" w:rsidRDefault="005020C8" w:rsidP="001C202A">
            <w:pPr>
              <w:pStyle w:val="EACLText"/>
              <w:jc w:val="center"/>
              <w:rPr>
                <w:sz w:val="20"/>
              </w:rPr>
            </w:pPr>
            <w:r w:rsidRPr="001C202A">
              <w:rPr>
                <w:sz w:val="20"/>
              </w:rPr>
              <w:t>0.4737</w:t>
            </w:r>
          </w:p>
        </w:tc>
        <w:tc>
          <w:tcPr>
            <w:tcW w:w="969" w:type="dxa"/>
            <w:vAlign w:val="center"/>
          </w:tcPr>
          <w:p w14:paraId="27158507" w14:textId="77777777" w:rsidR="005020C8" w:rsidRPr="001C202A" w:rsidRDefault="005020C8" w:rsidP="001C202A">
            <w:pPr>
              <w:pStyle w:val="EACLText"/>
              <w:jc w:val="center"/>
              <w:rPr>
                <w:sz w:val="20"/>
              </w:rPr>
            </w:pPr>
            <w:r w:rsidRPr="001C202A">
              <w:rPr>
                <w:sz w:val="20"/>
              </w:rPr>
              <w:t>0.1125</w:t>
            </w:r>
          </w:p>
        </w:tc>
        <w:tc>
          <w:tcPr>
            <w:tcW w:w="1128" w:type="dxa"/>
            <w:vAlign w:val="center"/>
          </w:tcPr>
          <w:p w14:paraId="7F9D15A9" w14:textId="77777777" w:rsidR="005020C8" w:rsidRPr="001C202A" w:rsidRDefault="005020C8" w:rsidP="001C202A">
            <w:pPr>
              <w:pStyle w:val="EACLText"/>
              <w:jc w:val="center"/>
              <w:rPr>
                <w:sz w:val="20"/>
              </w:rPr>
            </w:pPr>
            <w:r w:rsidRPr="001C202A">
              <w:rPr>
                <w:sz w:val="20"/>
              </w:rPr>
              <w:t>0.1818</w:t>
            </w:r>
          </w:p>
        </w:tc>
      </w:tr>
      <w:tr w:rsidR="005020C8" w:rsidRPr="001C202A" w14:paraId="3F2A1F18" w14:textId="77777777" w:rsidTr="001C202A">
        <w:tc>
          <w:tcPr>
            <w:tcW w:w="1289" w:type="dxa"/>
            <w:vAlign w:val="center"/>
          </w:tcPr>
          <w:p w14:paraId="7E804004" w14:textId="77777777" w:rsidR="005020C8" w:rsidRPr="001C202A" w:rsidRDefault="005020C8" w:rsidP="001C202A">
            <w:pPr>
              <w:pStyle w:val="EACLText"/>
              <w:jc w:val="left"/>
              <w:rPr>
                <w:sz w:val="20"/>
              </w:rPr>
            </w:pPr>
            <w:r w:rsidRPr="001C202A">
              <w:rPr>
                <w:sz w:val="20"/>
              </w:rPr>
              <w:t>CD-Detail</w:t>
            </w:r>
          </w:p>
        </w:tc>
        <w:tc>
          <w:tcPr>
            <w:tcW w:w="969" w:type="dxa"/>
            <w:vAlign w:val="center"/>
          </w:tcPr>
          <w:p w14:paraId="1924E546" w14:textId="77777777" w:rsidR="005020C8" w:rsidRPr="001C202A" w:rsidRDefault="005020C8" w:rsidP="001C202A">
            <w:pPr>
              <w:pStyle w:val="EACLText"/>
              <w:jc w:val="center"/>
              <w:rPr>
                <w:sz w:val="20"/>
              </w:rPr>
            </w:pPr>
            <w:r w:rsidRPr="001C202A">
              <w:rPr>
                <w:sz w:val="20"/>
              </w:rPr>
              <w:t>0</w:t>
            </w:r>
          </w:p>
        </w:tc>
        <w:tc>
          <w:tcPr>
            <w:tcW w:w="969" w:type="dxa"/>
            <w:vAlign w:val="center"/>
          </w:tcPr>
          <w:p w14:paraId="377C5FCF" w14:textId="77777777" w:rsidR="005020C8" w:rsidRPr="001C202A" w:rsidRDefault="005020C8" w:rsidP="001C202A">
            <w:pPr>
              <w:pStyle w:val="EACLText"/>
              <w:jc w:val="center"/>
              <w:rPr>
                <w:sz w:val="20"/>
              </w:rPr>
            </w:pPr>
            <w:r w:rsidRPr="001C202A">
              <w:rPr>
                <w:sz w:val="20"/>
              </w:rPr>
              <w:t>0</w:t>
            </w:r>
          </w:p>
        </w:tc>
        <w:tc>
          <w:tcPr>
            <w:tcW w:w="1128" w:type="dxa"/>
            <w:vAlign w:val="center"/>
          </w:tcPr>
          <w:p w14:paraId="39745693" w14:textId="77777777" w:rsidR="005020C8" w:rsidRPr="001C202A" w:rsidRDefault="005020C8" w:rsidP="001C202A">
            <w:pPr>
              <w:pStyle w:val="EACLText"/>
              <w:jc w:val="center"/>
              <w:rPr>
                <w:sz w:val="20"/>
              </w:rPr>
            </w:pPr>
            <w:r w:rsidRPr="001C202A">
              <w:rPr>
                <w:sz w:val="20"/>
              </w:rPr>
              <w:t>0</w:t>
            </w:r>
          </w:p>
        </w:tc>
      </w:tr>
      <w:tr w:rsidR="005020C8" w:rsidRPr="001C202A" w14:paraId="2FA3E397" w14:textId="77777777" w:rsidTr="001C202A">
        <w:tc>
          <w:tcPr>
            <w:tcW w:w="1289" w:type="dxa"/>
            <w:vAlign w:val="center"/>
          </w:tcPr>
          <w:p w14:paraId="4DF79F74" w14:textId="77777777" w:rsidR="005020C8" w:rsidRPr="001C202A" w:rsidRDefault="005020C8" w:rsidP="001C202A">
            <w:pPr>
              <w:pStyle w:val="EACLText"/>
              <w:jc w:val="left"/>
              <w:rPr>
                <w:sz w:val="20"/>
              </w:rPr>
            </w:pPr>
            <w:r w:rsidRPr="001C202A">
              <w:rPr>
                <w:sz w:val="20"/>
              </w:rPr>
              <w:t>CD-Victim</w:t>
            </w:r>
          </w:p>
        </w:tc>
        <w:tc>
          <w:tcPr>
            <w:tcW w:w="969" w:type="dxa"/>
            <w:vAlign w:val="center"/>
          </w:tcPr>
          <w:p w14:paraId="2FAD06C6" w14:textId="77777777" w:rsidR="005020C8" w:rsidRPr="001C202A" w:rsidRDefault="005020C8" w:rsidP="001C202A">
            <w:pPr>
              <w:pStyle w:val="EACLText"/>
              <w:jc w:val="center"/>
              <w:rPr>
                <w:sz w:val="20"/>
              </w:rPr>
            </w:pPr>
            <w:r w:rsidRPr="001C202A">
              <w:rPr>
                <w:sz w:val="20"/>
              </w:rPr>
              <w:t>1</w:t>
            </w:r>
          </w:p>
        </w:tc>
        <w:tc>
          <w:tcPr>
            <w:tcW w:w="969" w:type="dxa"/>
            <w:vAlign w:val="center"/>
          </w:tcPr>
          <w:p w14:paraId="1BE9A768" w14:textId="77777777" w:rsidR="005020C8" w:rsidRPr="001C202A" w:rsidRDefault="005020C8" w:rsidP="001C202A">
            <w:pPr>
              <w:pStyle w:val="EACLText"/>
              <w:jc w:val="center"/>
              <w:rPr>
                <w:sz w:val="20"/>
              </w:rPr>
            </w:pPr>
            <w:r w:rsidRPr="001C202A">
              <w:rPr>
                <w:sz w:val="20"/>
              </w:rPr>
              <w:t>0.9825</w:t>
            </w:r>
          </w:p>
        </w:tc>
        <w:tc>
          <w:tcPr>
            <w:tcW w:w="1128" w:type="dxa"/>
            <w:vAlign w:val="center"/>
          </w:tcPr>
          <w:p w14:paraId="6DC81393" w14:textId="77777777" w:rsidR="005020C8" w:rsidRPr="001C202A" w:rsidRDefault="005020C8" w:rsidP="001C202A">
            <w:pPr>
              <w:pStyle w:val="EACLText"/>
              <w:jc w:val="center"/>
              <w:rPr>
                <w:sz w:val="20"/>
              </w:rPr>
            </w:pPr>
            <w:r w:rsidRPr="001C202A">
              <w:rPr>
                <w:sz w:val="20"/>
              </w:rPr>
              <w:t>0.9912</w:t>
            </w:r>
          </w:p>
        </w:tc>
      </w:tr>
      <w:tr w:rsidR="005020C8" w:rsidRPr="001C202A" w14:paraId="50FE2320" w14:textId="77777777" w:rsidTr="001C202A">
        <w:tc>
          <w:tcPr>
            <w:tcW w:w="1289" w:type="dxa"/>
            <w:vAlign w:val="center"/>
          </w:tcPr>
          <w:p w14:paraId="3D5EF4FE" w14:textId="77777777" w:rsidR="005020C8" w:rsidRPr="001C202A" w:rsidRDefault="005020C8" w:rsidP="001C202A">
            <w:pPr>
              <w:pStyle w:val="EACLText"/>
              <w:jc w:val="left"/>
              <w:rPr>
                <w:sz w:val="20"/>
              </w:rPr>
            </w:pPr>
            <w:r w:rsidRPr="001C202A">
              <w:rPr>
                <w:sz w:val="20"/>
              </w:rPr>
              <w:t>CD-Location</w:t>
            </w:r>
          </w:p>
        </w:tc>
        <w:tc>
          <w:tcPr>
            <w:tcW w:w="969" w:type="dxa"/>
            <w:vAlign w:val="center"/>
          </w:tcPr>
          <w:p w14:paraId="7EE985A4" w14:textId="77777777" w:rsidR="005020C8" w:rsidRPr="001C202A" w:rsidRDefault="005020C8" w:rsidP="001C202A">
            <w:pPr>
              <w:pStyle w:val="EACLText"/>
              <w:jc w:val="center"/>
              <w:rPr>
                <w:sz w:val="20"/>
              </w:rPr>
            </w:pPr>
            <w:r w:rsidRPr="001C202A">
              <w:rPr>
                <w:sz w:val="20"/>
              </w:rPr>
              <w:t>0.4700</w:t>
            </w:r>
          </w:p>
        </w:tc>
        <w:tc>
          <w:tcPr>
            <w:tcW w:w="969" w:type="dxa"/>
            <w:vAlign w:val="center"/>
          </w:tcPr>
          <w:p w14:paraId="5FB8EED2" w14:textId="77777777" w:rsidR="005020C8" w:rsidRPr="001C202A" w:rsidRDefault="005020C8" w:rsidP="001C202A">
            <w:pPr>
              <w:pStyle w:val="EACLText"/>
              <w:jc w:val="center"/>
              <w:rPr>
                <w:sz w:val="20"/>
              </w:rPr>
            </w:pPr>
            <w:r w:rsidRPr="001C202A">
              <w:rPr>
                <w:sz w:val="20"/>
              </w:rPr>
              <w:t>0.0803</w:t>
            </w:r>
          </w:p>
        </w:tc>
        <w:tc>
          <w:tcPr>
            <w:tcW w:w="1128" w:type="dxa"/>
            <w:vAlign w:val="center"/>
          </w:tcPr>
          <w:p w14:paraId="54AECD13" w14:textId="77777777" w:rsidR="005020C8" w:rsidRPr="001C202A" w:rsidRDefault="005020C8" w:rsidP="001C202A">
            <w:pPr>
              <w:pStyle w:val="EACLText"/>
              <w:jc w:val="center"/>
              <w:rPr>
                <w:sz w:val="20"/>
              </w:rPr>
            </w:pPr>
            <w:r w:rsidRPr="001C202A">
              <w:rPr>
                <w:sz w:val="20"/>
              </w:rPr>
              <w:t>0.1372</w:t>
            </w:r>
          </w:p>
        </w:tc>
      </w:tr>
      <w:tr w:rsidR="005020C8" w:rsidRPr="001C202A" w14:paraId="73FDEDA9" w14:textId="77777777" w:rsidTr="001C202A">
        <w:tc>
          <w:tcPr>
            <w:tcW w:w="1289" w:type="dxa"/>
            <w:vAlign w:val="center"/>
          </w:tcPr>
          <w:p w14:paraId="40965891" w14:textId="77777777" w:rsidR="005020C8" w:rsidRPr="001C202A" w:rsidRDefault="005020C8" w:rsidP="001C202A">
            <w:pPr>
              <w:pStyle w:val="EACLText"/>
              <w:jc w:val="left"/>
              <w:rPr>
                <w:sz w:val="20"/>
              </w:rPr>
            </w:pPr>
            <w:r w:rsidRPr="001C202A">
              <w:rPr>
                <w:sz w:val="20"/>
              </w:rPr>
              <w:t>D-Resource</w:t>
            </w:r>
          </w:p>
        </w:tc>
        <w:tc>
          <w:tcPr>
            <w:tcW w:w="969" w:type="dxa"/>
            <w:vAlign w:val="center"/>
          </w:tcPr>
          <w:p w14:paraId="62D099A0" w14:textId="77777777" w:rsidR="005020C8" w:rsidRPr="001C202A" w:rsidRDefault="005020C8" w:rsidP="001C202A">
            <w:pPr>
              <w:pStyle w:val="EACLText"/>
              <w:jc w:val="center"/>
              <w:rPr>
                <w:sz w:val="20"/>
              </w:rPr>
            </w:pPr>
            <w:r w:rsidRPr="001C202A">
              <w:rPr>
                <w:sz w:val="20"/>
              </w:rPr>
              <w:t>1</w:t>
            </w:r>
          </w:p>
        </w:tc>
        <w:tc>
          <w:tcPr>
            <w:tcW w:w="969" w:type="dxa"/>
            <w:vAlign w:val="center"/>
          </w:tcPr>
          <w:p w14:paraId="77A27EFD" w14:textId="77777777" w:rsidR="005020C8" w:rsidRPr="001C202A" w:rsidRDefault="005020C8" w:rsidP="001C202A">
            <w:pPr>
              <w:pStyle w:val="EACLText"/>
              <w:jc w:val="center"/>
              <w:rPr>
                <w:sz w:val="20"/>
              </w:rPr>
            </w:pPr>
            <w:r w:rsidRPr="001C202A">
              <w:rPr>
                <w:sz w:val="20"/>
              </w:rPr>
              <w:t>1</w:t>
            </w:r>
          </w:p>
        </w:tc>
        <w:tc>
          <w:tcPr>
            <w:tcW w:w="1128" w:type="dxa"/>
            <w:vAlign w:val="center"/>
          </w:tcPr>
          <w:p w14:paraId="2FEEB762" w14:textId="77777777" w:rsidR="005020C8" w:rsidRPr="001C202A" w:rsidRDefault="005020C8" w:rsidP="001C202A">
            <w:pPr>
              <w:pStyle w:val="EACLText"/>
              <w:jc w:val="center"/>
              <w:rPr>
                <w:sz w:val="20"/>
              </w:rPr>
            </w:pPr>
            <w:r w:rsidRPr="001C202A">
              <w:rPr>
                <w:sz w:val="20"/>
              </w:rPr>
              <w:t>1</w:t>
            </w:r>
          </w:p>
        </w:tc>
      </w:tr>
      <w:tr w:rsidR="005020C8" w:rsidRPr="001C202A" w14:paraId="7C06BB5B" w14:textId="77777777" w:rsidTr="001C202A">
        <w:tc>
          <w:tcPr>
            <w:tcW w:w="1289" w:type="dxa"/>
            <w:vAlign w:val="center"/>
          </w:tcPr>
          <w:p w14:paraId="6F935C09" w14:textId="77777777" w:rsidR="005020C8" w:rsidRPr="001C202A" w:rsidRDefault="005020C8" w:rsidP="001C202A">
            <w:pPr>
              <w:pStyle w:val="EACLText"/>
              <w:jc w:val="left"/>
              <w:rPr>
                <w:sz w:val="20"/>
              </w:rPr>
            </w:pPr>
            <w:r w:rsidRPr="001C202A">
              <w:rPr>
                <w:sz w:val="20"/>
              </w:rPr>
              <w:t>D-Detail</w:t>
            </w:r>
          </w:p>
        </w:tc>
        <w:tc>
          <w:tcPr>
            <w:tcW w:w="969" w:type="dxa"/>
            <w:vAlign w:val="center"/>
          </w:tcPr>
          <w:p w14:paraId="033EB7FD" w14:textId="77777777" w:rsidR="005020C8" w:rsidRPr="001C202A" w:rsidRDefault="005020C8" w:rsidP="001C202A">
            <w:pPr>
              <w:pStyle w:val="EACLText"/>
              <w:jc w:val="center"/>
              <w:rPr>
                <w:sz w:val="20"/>
              </w:rPr>
            </w:pPr>
            <w:r w:rsidRPr="001C202A">
              <w:rPr>
                <w:sz w:val="20"/>
              </w:rPr>
              <w:t>1</w:t>
            </w:r>
          </w:p>
        </w:tc>
        <w:tc>
          <w:tcPr>
            <w:tcW w:w="969" w:type="dxa"/>
            <w:vAlign w:val="center"/>
          </w:tcPr>
          <w:p w14:paraId="18251BFC" w14:textId="77777777" w:rsidR="005020C8" w:rsidRPr="001C202A" w:rsidRDefault="005020C8" w:rsidP="001C202A">
            <w:pPr>
              <w:pStyle w:val="EACLText"/>
              <w:jc w:val="center"/>
              <w:rPr>
                <w:sz w:val="20"/>
              </w:rPr>
            </w:pPr>
            <w:r w:rsidRPr="001C202A">
              <w:rPr>
                <w:sz w:val="20"/>
              </w:rPr>
              <w:t>1</w:t>
            </w:r>
          </w:p>
        </w:tc>
        <w:tc>
          <w:tcPr>
            <w:tcW w:w="1128" w:type="dxa"/>
            <w:vAlign w:val="center"/>
          </w:tcPr>
          <w:p w14:paraId="62AF596E" w14:textId="77777777" w:rsidR="005020C8" w:rsidRPr="001C202A" w:rsidRDefault="005020C8" w:rsidP="001C202A">
            <w:pPr>
              <w:pStyle w:val="EACLText"/>
              <w:jc w:val="center"/>
              <w:rPr>
                <w:sz w:val="20"/>
              </w:rPr>
            </w:pPr>
            <w:r w:rsidRPr="001C202A">
              <w:rPr>
                <w:sz w:val="20"/>
              </w:rPr>
              <w:t>1</w:t>
            </w:r>
          </w:p>
        </w:tc>
      </w:tr>
      <w:tr w:rsidR="005020C8" w:rsidRPr="001C202A" w14:paraId="3CE0B351" w14:textId="77777777" w:rsidTr="001C202A">
        <w:tc>
          <w:tcPr>
            <w:tcW w:w="1289" w:type="dxa"/>
            <w:vAlign w:val="center"/>
          </w:tcPr>
          <w:p w14:paraId="294E8F91" w14:textId="77777777" w:rsidR="005020C8" w:rsidRPr="001C202A" w:rsidRDefault="005020C8" w:rsidP="001C202A">
            <w:pPr>
              <w:pStyle w:val="EACLText"/>
              <w:jc w:val="left"/>
              <w:rPr>
                <w:sz w:val="20"/>
              </w:rPr>
            </w:pPr>
            <w:r w:rsidRPr="001C202A">
              <w:rPr>
                <w:sz w:val="20"/>
              </w:rPr>
              <w:t>D-Victim</w:t>
            </w:r>
          </w:p>
        </w:tc>
        <w:tc>
          <w:tcPr>
            <w:tcW w:w="969" w:type="dxa"/>
            <w:vAlign w:val="center"/>
          </w:tcPr>
          <w:p w14:paraId="45E66ABE" w14:textId="77777777" w:rsidR="005020C8" w:rsidRPr="001C202A" w:rsidRDefault="005020C8" w:rsidP="001C202A">
            <w:pPr>
              <w:pStyle w:val="EACLText"/>
              <w:jc w:val="center"/>
              <w:rPr>
                <w:sz w:val="20"/>
              </w:rPr>
            </w:pPr>
            <w:r w:rsidRPr="001C202A">
              <w:rPr>
                <w:sz w:val="20"/>
              </w:rPr>
              <w:t>1</w:t>
            </w:r>
          </w:p>
        </w:tc>
        <w:tc>
          <w:tcPr>
            <w:tcW w:w="969" w:type="dxa"/>
            <w:vAlign w:val="center"/>
          </w:tcPr>
          <w:p w14:paraId="3399D64A" w14:textId="77777777" w:rsidR="005020C8" w:rsidRPr="001C202A" w:rsidRDefault="005020C8" w:rsidP="001C202A">
            <w:pPr>
              <w:pStyle w:val="EACLText"/>
              <w:jc w:val="center"/>
              <w:rPr>
                <w:sz w:val="20"/>
              </w:rPr>
            </w:pPr>
            <w:r w:rsidRPr="001C202A">
              <w:rPr>
                <w:sz w:val="20"/>
              </w:rPr>
              <w:t>1</w:t>
            </w:r>
          </w:p>
        </w:tc>
        <w:tc>
          <w:tcPr>
            <w:tcW w:w="1128" w:type="dxa"/>
            <w:vAlign w:val="center"/>
          </w:tcPr>
          <w:p w14:paraId="2FBE9180" w14:textId="77777777" w:rsidR="005020C8" w:rsidRPr="001C202A" w:rsidRDefault="005020C8" w:rsidP="001C202A">
            <w:pPr>
              <w:pStyle w:val="EACLText"/>
              <w:jc w:val="center"/>
              <w:rPr>
                <w:sz w:val="20"/>
              </w:rPr>
            </w:pPr>
            <w:r w:rsidRPr="001C202A">
              <w:rPr>
                <w:sz w:val="20"/>
              </w:rPr>
              <w:t>1</w:t>
            </w:r>
          </w:p>
        </w:tc>
      </w:tr>
      <w:tr w:rsidR="005020C8" w:rsidRPr="001C202A" w14:paraId="73E8AC12" w14:textId="77777777" w:rsidTr="001C202A">
        <w:tc>
          <w:tcPr>
            <w:tcW w:w="1289" w:type="dxa"/>
            <w:vAlign w:val="center"/>
          </w:tcPr>
          <w:p w14:paraId="134BFFC6" w14:textId="77777777" w:rsidR="005020C8" w:rsidRPr="001C202A" w:rsidRDefault="005020C8" w:rsidP="001C202A">
            <w:pPr>
              <w:pStyle w:val="EACLText"/>
              <w:jc w:val="left"/>
              <w:rPr>
                <w:sz w:val="20"/>
              </w:rPr>
            </w:pPr>
            <w:r w:rsidRPr="001C202A">
              <w:rPr>
                <w:sz w:val="20"/>
              </w:rPr>
              <w:t>D-Location</w:t>
            </w:r>
          </w:p>
        </w:tc>
        <w:tc>
          <w:tcPr>
            <w:tcW w:w="969" w:type="dxa"/>
            <w:vAlign w:val="center"/>
          </w:tcPr>
          <w:p w14:paraId="659FFE22" w14:textId="77777777" w:rsidR="005020C8" w:rsidRPr="001C202A" w:rsidRDefault="005020C8" w:rsidP="001C202A">
            <w:pPr>
              <w:pStyle w:val="EACLText"/>
              <w:jc w:val="center"/>
              <w:rPr>
                <w:sz w:val="20"/>
              </w:rPr>
            </w:pPr>
            <w:r w:rsidRPr="001C202A">
              <w:rPr>
                <w:sz w:val="20"/>
              </w:rPr>
              <w:t>1</w:t>
            </w:r>
          </w:p>
        </w:tc>
        <w:tc>
          <w:tcPr>
            <w:tcW w:w="969" w:type="dxa"/>
            <w:vAlign w:val="center"/>
          </w:tcPr>
          <w:p w14:paraId="45E548D3" w14:textId="77777777" w:rsidR="005020C8" w:rsidRPr="001C202A" w:rsidRDefault="005020C8" w:rsidP="001C202A">
            <w:pPr>
              <w:pStyle w:val="EACLText"/>
              <w:jc w:val="center"/>
              <w:rPr>
                <w:sz w:val="20"/>
              </w:rPr>
            </w:pPr>
            <w:r w:rsidRPr="001C202A">
              <w:rPr>
                <w:sz w:val="20"/>
              </w:rPr>
              <w:t>0.2602</w:t>
            </w:r>
          </w:p>
        </w:tc>
        <w:tc>
          <w:tcPr>
            <w:tcW w:w="1128" w:type="dxa"/>
            <w:vAlign w:val="center"/>
          </w:tcPr>
          <w:p w14:paraId="0827A4C4" w14:textId="77777777" w:rsidR="005020C8" w:rsidRPr="001C202A" w:rsidRDefault="005020C8" w:rsidP="001C202A">
            <w:pPr>
              <w:pStyle w:val="EACLText"/>
              <w:jc w:val="center"/>
              <w:rPr>
                <w:sz w:val="20"/>
              </w:rPr>
            </w:pPr>
            <w:r w:rsidRPr="001C202A">
              <w:rPr>
                <w:sz w:val="20"/>
              </w:rPr>
              <w:t>0.4130</w:t>
            </w:r>
          </w:p>
        </w:tc>
      </w:tr>
    </w:tbl>
    <w:p w14:paraId="401E2992" w14:textId="77777777" w:rsidR="005020C8" w:rsidRDefault="001528AA" w:rsidP="001528AA">
      <w:pPr>
        <w:pStyle w:val="Caption"/>
      </w:pPr>
      <w:bookmarkStart w:id="4" w:name="_Ref417909665"/>
      <w:r>
        <w:t xml:space="preserve">Table </w:t>
      </w:r>
      <w:r w:rsidR="00955AA1">
        <w:fldChar w:fldCharType="begin"/>
      </w:r>
      <w:r w:rsidR="00955AA1">
        <w:instrText xml:space="preserve"> SEQ Table \* ARABIC </w:instrText>
      </w:r>
      <w:r w:rsidR="00955AA1">
        <w:fldChar w:fldCharType="separate"/>
      </w:r>
      <w:r w:rsidR="00B85E59">
        <w:rPr>
          <w:noProof/>
        </w:rPr>
        <w:t>2</w:t>
      </w:r>
      <w:r w:rsidR="00955AA1">
        <w:rPr>
          <w:noProof/>
        </w:rPr>
        <w:fldChar w:fldCharType="end"/>
      </w:r>
      <w:bookmarkEnd w:id="4"/>
      <w:r>
        <w:t>. Results for the Mario dataset</w:t>
      </w:r>
    </w:p>
    <w:p w14:paraId="602DA9C4" w14:textId="77777777" w:rsidR="005020C8" w:rsidRDefault="001528AA" w:rsidP="001528AA">
      <w:pPr>
        <w:pStyle w:val="EACLTextIndent"/>
      </w:pPr>
      <w:r>
        <w:fldChar w:fldCharType="begin"/>
      </w:r>
      <w:r>
        <w:instrText xml:space="preserve"> REF _Ref417909712 \h  \* MERGEFORMAT </w:instrText>
      </w:r>
      <w:r>
        <w:fldChar w:fldCharType="separate"/>
      </w:r>
      <w:r w:rsidR="00B85E59">
        <w:rPr>
          <w:b/>
          <w:bCs/>
        </w:rPr>
        <w:t>Error! Reference source not found.</w:t>
      </w:r>
      <w:r>
        <w:fldChar w:fldCharType="end"/>
      </w:r>
      <w:r>
        <w:t xml:space="preserve"> shows the results of the information extraction for the Ruby dataset.</w:t>
      </w:r>
    </w:p>
    <w:tbl>
      <w:tblPr>
        <w:tblStyle w:val="TableGrid"/>
        <w:tblW w:w="0" w:type="auto"/>
        <w:tblCellMar>
          <w:left w:w="0" w:type="dxa"/>
          <w:right w:w="0" w:type="dxa"/>
        </w:tblCellMar>
        <w:tblLook w:val="04A0" w:firstRow="1" w:lastRow="0" w:firstColumn="1" w:lastColumn="0" w:noHBand="0" w:noVBand="1"/>
      </w:tblPr>
      <w:tblGrid>
        <w:gridCol w:w="1289"/>
        <w:gridCol w:w="969"/>
        <w:gridCol w:w="969"/>
        <w:gridCol w:w="1128"/>
      </w:tblGrid>
      <w:tr w:rsidR="005020C8" w:rsidRPr="001C202A" w14:paraId="09AAB3F6" w14:textId="77777777" w:rsidTr="001C202A">
        <w:tc>
          <w:tcPr>
            <w:tcW w:w="1289" w:type="dxa"/>
            <w:vAlign w:val="center"/>
          </w:tcPr>
          <w:p w14:paraId="52D6BB57" w14:textId="77777777" w:rsidR="005020C8" w:rsidRPr="001C202A" w:rsidRDefault="005020C8" w:rsidP="001C202A">
            <w:pPr>
              <w:pStyle w:val="EACLText"/>
              <w:jc w:val="left"/>
              <w:rPr>
                <w:sz w:val="20"/>
              </w:rPr>
            </w:pPr>
          </w:p>
        </w:tc>
        <w:tc>
          <w:tcPr>
            <w:tcW w:w="969" w:type="dxa"/>
            <w:vAlign w:val="center"/>
          </w:tcPr>
          <w:p w14:paraId="12DDCB1B" w14:textId="77777777" w:rsidR="005020C8" w:rsidRPr="001C202A" w:rsidRDefault="005020C8" w:rsidP="001C202A">
            <w:pPr>
              <w:pStyle w:val="EACLText"/>
              <w:jc w:val="center"/>
              <w:rPr>
                <w:b/>
                <w:sz w:val="20"/>
              </w:rPr>
            </w:pPr>
            <w:r w:rsidRPr="001C202A">
              <w:rPr>
                <w:b/>
                <w:sz w:val="20"/>
              </w:rPr>
              <w:t>Precision</w:t>
            </w:r>
          </w:p>
        </w:tc>
        <w:tc>
          <w:tcPr>
            <w:tcW w:w="969" w:type="dxa"/>
            <w:vAlign w:val="center"/>
          </w:tcPr>
          <w:p w14:paraId="61C57DC2" w14:textId="77777777" w:rsidR="005020C8" w:rsidRPr="001C202A" w:rsidRDefault="005020C8" w:rsidP="001C202A">
            <w:pPr>
              <w:pStyle w:val="EACLText"/>
              <w:jc w:val="center"/>
              <w:rPr>
                <w:b/>
                <w:sz w:val="20"/>
              </w:rPr>
            </w:pPr>
            <w:r w:rsidRPr="001C202A">
              <w:rPr>
                <w:b/>
                <w:sz w:val="20"/>
              </w:rPr>
              <w:t>Recall</w:t>
            </w:r>
          </w:p>
        </w:tc>
        <w:tc>
          <w:tcPr>
            <w:tcW w:w="1128" w:type="dxa"/>
            <w:vAlign w:val="center"/>
          </w:tcPr>
          <w:p w14:paraId="70766918" w14:textId="77777777" w:rsidR="005020C8" w:rsidRPr="001C202A" w:rsidRDefault="005020C8" w:rsidP="001C202A">
            <w:pPr>
              <w:pStyle w:val="EACLText"/>
              <w:jc w:val="center"/>
              <w:rPr>
                <w:b/>
                <w:sz w:val="20"/>
              </w:rPr>
            </w:pPr>
            <w:r w:rsidRPr="001C202A">
              <w:rPr>
                <w:b/>
                <w:sz w:val="20"/>
              </w:rPr>
              <w:t>F-measure</w:t>
            </w:r>
          </w:p>
        </w:tc>
      </w:tr>
      <w:tr w:rsidR="005020C8" w:rsidRPr="001C202A" w14:paraId="02FFB854" w14:textId="77777777" w:rsidTr="001C202A">
        <w:tc>
          <w:tcPr>
            <w:tcW w:w="1289" w:type="dxa"/>
            <w:vAlign w:val="center"/>
          </w:tcPr>
          <w:p w14:paraId="74C689C1" w14:textId="77777777" w:rsidR="005020C8" w:rsidRPr="001C202A" w:rsidRDefault="005020C8" w:rsidP="001C202A">
            <w:pPr>
              <w:pStyle w:val="EACLText"/>
              <w:jc w:val="left"/>
              <w:rPr>
                <w:sz w:val="20"/>
              </w:rPr>
            </w:pPr>
            <w:r w:rsidRPr="001C202A">
              <w:rPr>
                <w:sz w:val="20"/>
              </w:rPr>
              <w:t>CA-Advice</w:t>
            </w:r>
          </w:p>
        </w:tc>
        <w:tc>
          <w:tcPr>
            <w:tcW w:w="969" w:type="dxa"/>
            <w:vAlign w:val="center"/>
          </w:tcPr>
          <w:p w14:paraId="7F9FA373" w14:textId="77777777" w:rsidR="005020C8" w:rsidRPr="001C202A" w:rsidRDefault="005020C8" w:rsidP="001C202A">
            <w:pPr>
              <w:pStyle w:val="EACLText"/>
              <w:jc w:val="center"/>
              <w:rPr>
                <w:sz w:val="20"/>
              </w:rPr>
            </w:pPr>
            <w:r w:rsidRPr="001C202A">
              <w:rPr>
                <w:sz w:val="20"/>
              </w:rPr>
              <w:t>0.6332</w:t>
            </w:r>
          </w:p>
        </w:tc>
        <w:tc>
          <w:tcPr>
            <w:tcW w:w="969" w:type="dxa"/>
            <w:vAlign w:val="center"/>
          </w:tcPr>
          <w:p w14:paraId="2A4E7A2D" w14:textId="77777777" w:rsidR="005020C8" w:rsidRPr="001C202A" w:rsidRDefault="005020C8" w:rsidP="001C202A">
            <w:pPr>
              <w:pStyle w:val="EACLText"/>
              <w:jc w:val="center"/>
              <w:rPr>
                <w:sz w:val="20"/>
              </w:rPr>
            </w:pPr>
            <w:r w:rsidRPr="001C202A">
              <w:rPr>
                <w:sz w:val="20"/>
              </w:rPr>
              <w:t>0.3010</w:t>
            </w:r>
          </w:p>
        </w:tc>
        <w:tc>
          <w:tcPr>
            <w:tcW w:w="1128" w:type="dxa"/>
            <w:vAlign w:val="center"/>
          </w:tcPr>
          <w:p w14:paraId="1FB1CC84" w14:textId="77777777" w:rsidR="005020C8" w:rsidRPr="001C202A" w:rsidRDefault="005020C8" w:rsidP="001C202A">
            <w:pPr>
              <w:pStyle w:val="EACLText"/>
              <w:jc w:val="center"/>
              <w:rPr>
                <w:sz w:val="20"/>
              </w:rPr>
            </w:pPr>
            <w:r w:rsidRPr="001C202A">
              <w:rPr>
                <w:sz w:val="20"/>
              </w:rPr>
              <w:t>0.4080</w:t>
            </w:r>
          </w:p>
        </w:tc>
      </w:tr>
      <w:tr w:rsidR="005020C8" w:rsidRPr="001C202A" w14:paraId="17C1A634" w14:textId="77777777" w:rsidTr="001C202A">
        <w:tc>
          <w:tcPr>
            <w:tcW w:w="1289" w:type="dxa"/>
            <w:vAlign w:val="center"/>
          </w:tcPr>
          <w:p w14:paraId="274F0FDC" w14:textId="77777777" w:rsidR="005020C8" w:rsidRPr="001C202A" w:rsidRDefault="005020C8" w:rsidP="001C202A">
            <w:pPr>
              <w:pStyle w:val="EACLText"/>
              <w:jc w:val="left"/>
              <w:rPr>
                <w:sz w:val="20"/>
              </w:rPr>
            </w:pPr>
            <w:r w:rsidRPr="001C202A">
              <w:rPr>
                <w:sz w:val="20"/>
              </w:rPr>
              <w:t>CA-Location</w:t>
            </w:r>
          </w:p>
        </w:tc>
        <w:tc>
          <w:tcPr>
            <w:tcW w:w="969" w:type="dxa"/>
            <w:vAlign w:val="center"/>
          </w:tcPr>
          <w:p w14:paraId="1F203E3F" w14:textId="77777777" w:rsidR="005020C8" w:rsidRPr="001C202A" w:rsidRDefault="005020C8" w:rsidP="001C202A">
            <w:pPr>
              <w:pStyle w:val="EACLText"/>
              <w:jc w:val="center"/>
              <w:rPr>
                <w:sz w:val="20"/>
              </w:rPr>
            </w:pPr>
            <w:r w:rsidRPr="001C202A">
              <w:rPr>
                <w:sz w:val="20"/>
              </w:rPr>
              <w:t>0.8216</w:t>
            </w:r>
          </w:p>
        </w:tc>
        <w:tc>
          <w:tcPr>
            <w:tcW w:w="969" w:type="dxa"/>
            <w:vAlign w:val="center"/>
          </w:tcPr>
          <w:p w14:paraId="3300C0C4" w14:textId="77777777" w:rsidR="005020C8" w:rsidRPr="001C202A" w:rsidRDefault="005020C8" w:rsidP="001C202A">
            <w:pPr>
              <w:pStyle w:val="EACLText"/>
              <w:jc w:val="center"/>
              <w:rPr>
                <w:sz w:val="20"/>
              </w:rPr>
            </w:pPr>
            <w:r w:rsidRPr="001C202A">
              <w:rPr>
                <w:sz w:val="20"/>
              </w:rPr>
              <w:t>0.4454</w:t>
            </w:r>
          </w:p>
        </w:tc>
        <w:tc>
          <w:tcPr>
            <w:tcW w:w="1128" w:type="dxa"/>
            <w:vAlign w:val="center"/>
          </w:tcPr>
          <w:p w14:paraId="3EEFFCCA" w14:textId="77777777" w:rsidR="005020C8" w:rsidRPr="001C202A" w:rsidRDefault="005020C8" w:rsidP="001C202A">
            <w:pPr>
              <w:pStyle w:val="EACLText"/>
              <w:jc w:val="center"/>
              <w:rPr>
                <w:sz w:val="20"/>
              </w:rPr>
            </w:pPr>
            <w:r w:rsidRPr="001C202A">
              <w:rPr>
                <w:sz w:val="20"/>
              </w:rPr>
              <w:t>0.5777</w:t>
            </w:r>
          </w:p>
        </w:tc>
      </w:tr>
      <w:tr w:rsidR="005020C8" w:rsidRPr="001C202A" w14:paraId="58EF85B2" w14:textId="77777777" w:rsidTr="001C202A">
        <w:tc>
          <w:tcPr>
            <w:tcW w:w="1289" w:type="dxa"/>
            <w:vAlign w:val="center"/>
          </w:tcPr>
          <w:p w14:paraId="7B11E40A" w14:textId="77777777" w:rsidR="005020C8" w:rsidRPr="001C202A" w:rsidRDefault="005020C8" w:rsidP="001C202A">
            <w:pPr>
              <w:pStyle w:val="EACLText"/>
              <w:jc w:val="left"/>
              <w:rPr>
                <w:sz w:val="20"/>
              </w:rPr>
            </w:pPr>
            <w:r w:rsidRPr="001C202A">
              <w:rPr>
                <w:sz w:val="20"/>
              </w:rPr>
              <w:t>CD-Object</w:t>
            </w:r>
          </w:p>
        </w:tc>
        <w:tc>
          <w:tcPr>
            <w:tcW w:w="969" w:type="dxa"/>
            <w:vAlign w:val="center"/>
          </w:tcPr>
          <w:p w14:paraId="78665AF3" w14:textId="77777777" w:rsidR="005020C8" w:rsidRPr="001C202A" w:rsidRDefault="005020C8" w:rsidP="001C202A">
            <w:pPr>
              <w:pStyle w:val="EACLText"/>
              <w:jc w:val="center"/>
              <w:rPr>
                <w:sz w:val="20"/>
              </w:rPr>
            </w:pPr>
            <w:r w:rsidRPr="001C202A">
              <w:rPr>
                <w:sz w:val="20"/>
              </w:rPr>
              <w:t>0.5693</w:t>
            </w:r>
          </w:p>
        </w:tc>
        <w:tc>
          <w:tcPr>
            <w:tcW w:w="969" w:type="dxa"/>
            <w:vAlign w:val="center"/>
          </w:tcPr>
          <w:p w14:paraId="09BC1E48" w14:textId="77777777" w:rsidR="005020C8" w:rsidRPr="001C202A" w:rsidRDefault="005020C8" w:rsidP="001C202A">
            <w:pPr>
              <w:pStyle w:val="EACLText"/>
              <w:jc w:val="center"/>
              <w:rPr>
                <w:sz w:val="20"/>
              </w:rPr>
            </w:pPr>
            <w:r w:rsidRPr="001C202A">
              <w:rPr>
                <w:sz w:val="20"/>
              </w:rPr>
              <w:t>0.3790</w:t>
            </w:r>
          </w:p>
        </w:tc>
        <w:tc>
          <w:tcPr>
            <w:tcW w:w="1128" w:type="dxa"/>
            <w:vAlign w:val="center"/>
          </w:tcPr>
          <w:p w14:paraId="10E26954" w14:textId="77777777" w:rsidR="005020C8" w:rsidRPr="001C202A" w:rsidRDefault="005020C8" w:rsidP="001C202A">
            <w:pPr>
              <w:pStyle w:val="EACLText"/>
              <w:jc w:val="center"/>
              <w:rPr>
                <w:sz w:val="20"/>
              </w:rPr>
            </w:pPr>
            <w:r w:rsidRPr="001C202A">
              <w:rPr>
                <w:sz w:val="20"/>
              </w:rPr>
              <w:t>0.4550</w:t>
            </w:r>
          </w:p>
        </w:tc>
      </w:tr>
      <w:tr w:rsidR="005020C8" w:rsidRPr="001C202A" w14:paraId="28356EF5" w14:textId="77777777" w:rsidTr="001C202A">
        <w:tc>
          <w:tcPr>
            <w:tcW w:w="1289" w:type="dxa"/>
            <w:vAlign w:val="center"/>
          </w:tcPr>
          <w:p w14:paraId="77E8D0C2" w14:textId="77777777" w:rsidR="005020C8" w:rsidRPr="001C202A" w:rsidRDefault="005020C8" w:rsidP="001C202A">
            <w:pPr>
              <w:pStyle w:val="EACLText"/>
              <w:jc w:val="left"/>
              <w:rPr>
                <w:sz w:val="20"/>
              </w:rPr>
            </w:pPr>
            <w:r w:rsidRPr="001C202A">
              <w:rPr>
                <w:sz w:val="20"/>
              </w:rPr>
              <w:t>CD-Detail</w:t>
            </w:r>
          </w:p>
        </w:tc>
        <w:tc>
          <w:tcPr>
            <w:tcW w:w="969" w:type="dxa"/>
            <w:vAlign w:val="center"/>
          </w:tcPr>
          <w:p w14:paraId="399D8D2D" w14:textId="77777777" w:rsidR="005020C8" w:rsidRPr="001C202A" w:rsidRDefault="005020C8" w:rsidP="001C202A">
            <w:pPr>
              <w:pStyle w:val="EACLText"/>
              <w:jc w:val="center"/>
              <w:rPr>
                <w:sz w:val="20"/>
              </w:rPr>
            </w:pPr>
            <w:r w:rsidRPr="001C202A">
              <w:rPr>
                <w:sz w:val="20"/>
              </w:rPr>
              <w:t>0.7531</w:t>
            </w:r>
          </w:p>
        </w:tc>
        <w:tc>
          <w:tcPr>
            <w:tcW w:w="969" w:type="dxa"/>
            <w:vAlign w:val="center"/>
          </w:tcPr>
          <w:p w14:paraId="6C3DC3FF" w14:textId="77777777" w:rsidR="005020C8" w:rsidRPr="001C202A" w:rsidRDefault="005020C8" w:rsidP="001C202A">
            <w:pPr>
              <w:pStyle w:val="EACLText"/>
              <w:jc w:val="center"/>
              <w:rPr>
                <w:sz w:val="20"/>
              </w:rPr>
            </w:pPr>
            <w:r w:rsidRPr="001C202A">
              <w:rPr>
                <w:sz w:val="20"/>
              </w:rPr>
              <w:t>0.1317</w:t>
            </w:r>
          </w:p>
        </w:tc>
        <w:tc>
          <w:tcPr>
            <w:tcW w:w="1128" w:type="dxa"/>
            <w:vAlign w:val="center"/>
          </w:tcPr>
          <w:p w14:paraId="189506E0" w14:textId="77777777" w:rsidR="005020C8" w:rsidRPr="001C202A" w:rsidRDefault="005020C8" w:rsidP="001C202A">
            <w:pPr>
              <w:pStyle w:val="EACLText"/>
              <w:jc w:val="center"/>
              <w:rPr>
                <w:sz w:val="20"/>
              </w:rPr>
            </w:pPr>
            <w:r w:rsidRPr="001C202A">
              <w:rPr>
                <w:sz w:val="20"/>
              </w:rPr>
              <w:t>0.2247</w:t>
            </w:r>
          </w:p>
        </w:tc>
      </w:tr>
      <w:tr w:rsidR="005020C8" w:rsidRPr="001C202A" w14:paraId="0C95C9B2" w14:textId="77777777" w:rsidTr="001C202A">
        <w:tc>
          <w:tcPr>
            <w:tcW w:w="1289" w:type="dxa"/>
            <w:vAlign w:val="center"/>
          </w:tcPr>
          <w:p w14:paraId="24EE6D98" w14:textId="77777777" w:rsidR="005020C8" w:rsidRPr="001C202A" w:rsidRDefault="005020C8" w:rsidP="001C202A">
            <w:pPr>
              <w:pStyle w:val="EACLText"/>
              <w:jc w:val="left"/>
              <w:rPr>
                <w:sz w:val="20"/>
              </w:rPr>
            </w:pPr>
            <w:r w:rsidRPr="001C202A">
              <w:rPr>
                <w:sz w:val="20"/>
              </w:rPr>
              <w:t>CD-Victim</w:t>
            </w:r>
          </w:p>
        </w:tc>
        <w:tc>
          <w:tcPr>
            <w:tcW w:w="969" w:type="dxa"/>
            <w:vAlign w:val="center"/>
          </w:tcPr>
          <w:p w14:paraId="69EF29B9" w14:textId="77777777" w:rsidR="005020C8" w:rsidRPr="001C202A" w:rsidRDefault="005020C8" w:rsidP="001C202A">
            <w:pPr>
              <w:pStyle w:val="EACLText"/>
              <w:jc w:val="center"/>
              <w:rPr>
                <w:sz w:val="20"/>
              </w:rPr>
            </w:pPr>
            <w:r w:rsidRPr="001C202A">
              <w:rPr>
                <w:sz w:val="20"/>
              </w:rPr>
              <w:t>1</w:t>
            </w:r>
          </w:p>
        </w:tc>
        <w:tc>
          <w:tcPr>
            <w:tcW w:w="969" w:type="dxa"/>
            <w:vAlign w:val="center"/>
          </w:tcPr>
          <w:p w14:paraId="17207F51" w14:textId="77777777" w:rsidR="005020C8" w:rsidRPr="001C202A" w:rsidRDefault="005020C8" w:rsidP="001C202A">
            <w:pPr>
              <w:pStyle w:val="EACLText"/>
              <w:jc w:val="center"/>
              <w:rPr>
                <w:sz w:val="20"/>
              </w:rPr>
            </w:pPr>
            <w:r w:rsidRPr="001C202A">
              <w:rPr>
                <w:sz w:val="20"/>
              </w:rPr>
              <w:t>1</w:t>
            </w:r>
          </w:p>
        </w:tc>
        <w:tc>
          <w:tcPr>
            <w:tcW w:w="1128" w:type="dxa"/>
            <w:vAlign w:val="center"/>
          </w:tcPr>
          <w:p w14:paraId="54C1097C" w14:textId="77777777" w:rsidR="005020C8" w:rsidRPr="001C202A" w:rsidRDefault="005020C8" w:rsidP="001C202A">
            <w:pPr>
              <w:pStyle w:val="EACLText"/>
              <w:jc w:val="center"/>
              <w:rPr>
                <w:sz w:val="20"/>
              </w:rPr>
            </w:pPr>
            <w:r w:rsidRPr="001C202A">
              <w:rPr>
                <w:sz w:val="20"/>
              </w:rPr>
              <w:t>1</w:t>
            </w:r>
          </w:p>
        </w:tc>
      </w:tr>
      <w:tr w:rsidR="005020C8" w:rsidRPr="001C202A" w14:paraId="27963FEF" w14:textId="77777777" w:rsidTr="001C202A">
        <w:tc>
          <w:tcPr>
            <w:tcW w:w="1289" w:type="dxa"/>
            <w:vAlign w:val="center"/>
          </w:tcPr>
          <w:p w14:paraId="69675780" w14:textId="77777777" w:rsidR="005020C8" w:rsidRPr="001C202A" w:rsidRDefault="005020C8" w:rsidP="001C202A">
            <w:pPr>
              <w:pStyle w:val="EACLText"/>
              <w:jc w:val="left"/>
              <w:rPr>
                <w:sz w:val="20"/>
              </w:rPr>
            </w:pPr>
            <w:r w:rsidRPr="001C202A">
              <w:rPr>
                <w:sz w:val="20"/>
              </w:rPr>
              <w:t>CD-Location</w:t>
            </w:r>
          </w:p>
        </w:tc>
        <w:tc>
          <w:tcPr>
            <w:tcW w:w="969" w:type="dxa"/>
            <w:vAlign w:val="center"/>
          </w:tcPr>
          <w:p w14:paraId="3C94BF4A" w14:textId="77777777" w:rsidR="005020C8" w:rsidRPr="001C202A" w:rsidRDefault="005020C8" w:rsidP="001C202A">
            <w:pPr>
              <w:pStyle w:val="EACLText"/>
              <w:jc w:val="center"/>
              <w:rPr>
                <w:sz w:val="20"/>
              </w:rPr>
            </w:pPr>
            <w:r w:rsidRPr="001C202A">
              <w:rPr>
                <w:sz w:val="20"/>
              </w:rPr>
              <w:t>0.6274</w:t>
            </w:r>
          </w:p>
        </w:tc>
        <w:tc>
          <w:tcPr>
            <w:tcW w:w="969" w:type="dxa"/>
            <w:vAlign w:val="center"/>
          </w:tcPr>
          <w:p w14:paraId="317B420A" w14:textId="77777777" w:rsidR="005020C8" w:rsidRPr="001C202A" w:rsidRDefault="005020C8" w:rsidP="001C202A">
            <w:pPr>
              <w:pStyle w:val="EACLText"/>
              <w:jc w:val="center"/>
              <w:rPr>
                <w:sz w:val="20"/>
              </w:rPr>
            </w:pPr>
            <w:r w:rsidRPr="001C202A">
              <w:rPr>
                <w:sz w:val="20"/>
              </w:rPr>
              <w:t>0.5142</w:t>
            </w:r>
          </w:p>
        </w:tc>
        <w:tc>
          <w:tcPr>
            <w:tcW w:w="1128" w:type="dxa"/>
            <w:vAlign w:val="center"/>
          </w:tcPr>
          <w:p w14:paraId="60A15066" w14:textId="77777777" w:rsidR="005020C8" w:rsidRPr="001C202A" w:rsidRDefault="005020C8" w:rsidP="001C202A">
            <w:pPr>
              <w:pStyle w:val="EACLText"/>
              <w:jc w:val="center"/>
              <w:rPr>
                <w:sz w:val="20"/>
              </w:rPr>
            </w:pPr>
            <w:r w:rsidRPr="001C202A">
              <w:rPr>
                <w:sz w:val="20"/>
              </w:rPr>
              <w:t>0.5652</w:t>
            </w:r>
          </w:p>
        </w:tc>
      </w:tr>
      <w:tr w:rsidR="005020C8" w:rsidRPr="001C202A" w14:paraId="42F0B8BB" w14:textId="77777777" w:rsidTr="001C202A">
        <w:tc>
          <w:tcPr>
            <w:tcW w:w="1289" w:type="dxa"/>
            <w:vAlign w:val="center"/>
          </w:tcPr>
          <w:p w14:paraId="4A1F765C" w14:textId="77777777" w:rsidR="005020C8" w:rsidRPr="001C202A" w:rsidRDefault="005020C8" w:rsidP="001C202A">
            <w:pPr>
              <w:pStyle w:val="EACLText"/>
              <w:jc w:val="left"/>
              <w:rPr>
                <w:sz w:val="20"/>
              </w:rPr>
            </w:pPr>
            <w:r w:rsidRPr="001C202A">
              <w:rPr>
                <w:sz w:val="20"/>
              </w:rPr>
              <w:t>D-Resource</w:t>
            </w:r>
          </w:p>
        </w:tc>
        <w:tc>
          <w:tcPr>
            <w:tcW w:w="969" w:type="dxa"/>
            <w:vAlign w:val="center"/>
          </w:tcPr>
          <w:p w14:paraId="340C8CA7" w14:textId="77777777" w:rsidR="005020C8" w:rsidRPr="001C202A" w:rsidRDefault="005020C8" w:rsidP="001C202A">
            <w:pPr>
              <w:pStyle w:val="EACLText"/>
              <w:jc w:val="center"/>
              <w:rPr>
                <w:sz w:val="20"/>
              </w:rPr>
            </w:pPr>
            <w:r w:rsidRPr="001C202A">
              <w:rPr>
                <w:sz w:val="20"/>
              </w:rPr>
              <w:t>0.9688</w:t>
            </w:r>
          </w:p>
        </w:tc>
        <w:tc>
          <w:tcPr>
            <w:tcW w:w="969" w:type="dxa"/>
            <w:vAlign w:val="center"/>
          </w:tcPr>
          <w:p w14:paraId="607CA55A" w14:textId="77777777" w:rsidR="005020C8" w:rsidRPr="001C202A" w:rsidRDefault="005020C8" w:rsidP="001C202A">
            <w:pPr>
              <w:pStyle w:val="EACLText"/>
              <w:jc w:val="center"/>
              <w:rPr>
                <w:sz w:val="20"/>
              </w:rPr>
            </w:pPr>
            <w:r w:rsidRPr="001C202A">
              <w:rPr>
                <w:sz w:val="20"/>
              </w:rPr>
              <w:t>0.8267</w:t>
            </w:r>
          </w:p>
        </w:tc>
        <w:tc>
          <w:tcPr>
            <w:tcW w:w="1128" w:type="dxa"/>
            <w:vAlign w:val="center"/>
          </w:tcPr>
          <w:p w14:paraId="28E060DD" w14:textId="77777777" w:rsidR="005020C8" w:rsidRPr="001C202A" w:rsidRDefault="005020C8" w:rsidP="001C202A">
            <w:pPr>
              <w:pStyle w:val="EACLText"/>
              <w:jc w:val="center"/>
              <w:rPr>
                <w:sz w:val="20"/>
              </w:rPr>
            </w:pPr>
            <w:r w:rsidRPr="001C202A">
              <w:rPr>
                <w:sz w:val="20"/>
              </w:rPr>
              <w:t>0.8921</w:t>
            </w:r>
          </w:p>
        </w:tc>
      </w:tr>
      <w:tr w:rsidR="005020C8" w:rsidRPr="001C202A" w14:paraId="3B6C08D5" w14:textId="77777777" w:rsidTr="001C202A">
        <w:tc>
          <w:tcPr>
            <w:tcW w:w="1289" w:type="dxa"/>
            <w:vAlign w:val="center"/>
          </w:tcPr>
          <w:p w14:paraId="27EBAB7C" w14:textId="77777777" w:rsidR="005020C8" w:rsidRPr="001C202A" w:rsidRDefault="005020C8" w:rsidP="001C202A">
            <w:pPr>
              <w:pStyle w:val="EACLText"/>
              <w:jc w:val="left"/>
              <w:rPr>
                <w:sz w:val="20"/>
              </w:rPr>
            </w:pPr>
            <w:r w:rsidRPr="001C202A">
              <w:rPr>
                <w:sz w:val="20"/>
              </w:rPr>
              <w:t>D-Detail</w:t>
            </w:r>
          </w:p>
        </w:tc>
        <w:tc>
          <w:tcPr>
            <w:tcW w:w="969" w:type="dxa"/>
            <w:vAlign w:val="center"/>
          </w:tcPr>
          <w:p w14:paraId="171E8DD0" w14:textId="77777777" w:rsidR="005020C8" w:rsidRPr="001C202A" w:rsidRDefault="005020C8" w:rsidP="001C202A">
            <w:pPr>
              <w:pStyle w:val="EACLText"/>
              <w:jc w:val="center"/>
              <w:rPr>
                <w:sz w:val="20"/>
              </w:rPr>
            </w:pPr>
            <w:r w:rsidRPr="001C202A">
              <w:rPr>
                <w:sz w:val="20"/>
              </w:rPr>
              <w:t>1</w:t>
            </w:r>
          </w:p>
        </w:tc>
        <w:tc>
          <w:tcPr>
            <w:tcW w:w="969" w:type="dxa"/>
            <w:vAlign w:val="center"/>
          </w:tcPr>
          <w:p w14:paraId="0A332F45" w14:textId="77777777" w:rsidR="005020C8" w:rsidRPr="001C202A" w:rsidRDefault="005020C8" w:rsidP="001C202A">
            <w:pPr>
              <w:pStyle w:val="EACLText"/>
              <w:jc w:val="center"/>
              <w:rPr>
                <w:sz w:val="20"/>
              </w:rPr>
            </w:pPr>
            <w:r w:rsidRPr="001C202A">
              <w:rPr>
                <w:sz w:val="20"/>
              </w:rPr>
              <w:t>1</w:t>
            </w:r>
          </w:p>
        </w:tc>
        <w:tc>
          <w:tcPr>
            <w:tcW w:w="1128" w:type="dxa"/>
            <w:vAlign w:val="center"/>
          </w:tcPr>
          <w:p w14:paraId="68A92136" w14:textId="77777777" w:rsidR="005020C8" w:rsidRPr="001C202A" w:rsidRDefault="005020C8" w:rsidP="001C202A">
            <w:pPr>
              <w:pStyle w:val="EACLText"/>
              <w:jc w:val="center"/>
              <w:rPr>
                <w:sz w:val="20"/>
              </w:rPr>
            </w:pPr>
            <w:r w:rsidRPr="001C202A">
              <w:rPr>
                <w:sz w:val="20"/>
              </w:rPr>
              <w:t>1</w:t>
            </w:r>
          </w:p>
        </w:tc>
      </w:tr>
      <w:tr w:rsidR="005020C8" w:rsidRPr="001C202A" w14:paraId="7887A263" w14:textId="77777777" w:rsidTr="001C202A">
        <w:tc>
          <w:tcPr>
            <w:tcW w:w="1289" w:type="dxa"/>
            <w:vAlign w:val="center"/>
          </w:tcPr>
          <w:p w14:paraId="3A9BA2A7" w14:textId="77777777" w:rsidR="005020C8" w:rsidRPr="001C202A" w:rsidRDefault="005020C8" w:rsidP="001C202A">
            <w:pPr>
              <w:pStyle w:val="EACLText"/>
              <w:jc w:val="left"/>
              <w:rPr>
                <w:sz w:val="20"/>
              </w:rPr>
            </w:pPr>
            <w:r w:rsidRPr="001C202A">
              <w:rPr>
                <w:sz w:val="20"/>
              </w:rPr>
              <w:t>D-Victim</w:t>
            </w:r>
          </w:p>
        </w:tc>
        <w:tc>
          <w:tcPr>
            <w:tcW w:w="969" w:type="dxa"/>
            <w:vAlign w:val="center"/>
          </w:tcPr>
          <w:p w14:paraId="7FBBC13F" w14:textId="77777777" w:rsidR="005020C8" w:rsidRPr="001C202A" w:rsidRDefault="005020C8" w:rsidP="001C202A">
            <w:pPr>
              <w:pStyle w:val="EACLText"/>
              <w:jc w:val="center"/>
              <w:rPr>
                <w:sz w:val="20"/>
              </w:rPr>
            </w:pPr>
            <w:r w:rsidRPr="001C202A">
              <w:rPr>
                <w:sz w:val="20"/>
              </w:rPr>
              <w:t>1</w:t>
            </w:r>
          </w:p>
        </w:tc>
        <w:tc>
          <w:tcPr>
            <w:tcW w:w="969" w:type="dxa"/>
            <w:vAlign w:val="center"/>
          </w:tcPr>
          <w:p w14:paraId="60F19342" w14:textId="77777777" w:rsidR="005020C8" w:rsidRPr="001C202A" w:rsidRDefault="005020C8" w:rsidP="001C202A">
            <w:pPr>
              <w:pStyle w:val="EACLText"/>
              <w:jc w:val="center"/>
              <w:rPr>
                <w:sz w:val="20"/>
              </w:rPr>
            </w:pPr>
            <w:r w:rsidRPr="001C202A">
              <w:rPr>
                <w:sz w:val="20"/>
              </w:rPr>
              <w:t>1</w:t>
            </w:r>
          </w:p>
        </w:tc>
        <w:tc>
          <w:tcPr>
            <w:tcW w:w="1128" w:type="dxa"/>
            <w:vAlign w:val="center"/>
          </w:tcPr>
          <w:p w14:paraId="2EAB311B" w14:textId="77777777" w:rsidR="005020C8" w:rsidRPr="001C202A" w:rsidRDefault="005020C8" w:rsidP="001C202A">
            <w:pPr>
              <w:pStyle w:val="EACLText"/>
              <w:jc w:val="center"/>
              <w:rPr>
                <w:sz w:val="20"/>
              </w:rPr>
            </w:pPr>
            <w:r w:rsidRPr="001C202A">
              <w:rPr>
                <w:sz w:val="20"/>
              </w:rPr>
              <w:t>1</w:t>
            </w:r>
          </w:p>
        </w:tc>
      </w:tr>
      <w:tr w:rsidR="005020C8" w:rsidRPr="001C202A" w14:paraId="519FDA43" w14:textId="77777777" w:rsidTr="001C202A">
        <w:tc>
          <w:tcPr>
            <w:tcW w:w="1289" w:type="dxa"/>
            <w:vAlign w:val="center"/>
          </w:tcPr>
          <w:p w14:paraId="066D980B" w14:textId="77777777" w:rsidR="005020C8" w:rsidRPr="001C202A" w:rsidRDefault="005020C8" w:rsidP="001C202A">
            <w:pPr>
              <w:pStyle w:val="EACLText"/>
              <w:jc w:val="left"/>
              <w:rPr>
                <w:sz w:val="20"/>
              </w:rPr>
            </w:pPr>
            <w:r w:rsidRPr="001C202A">
              <w:rPr>
                <w:sz w:val="20"/>
              </w:rPr>
              <w:t>D-Location</w:t>
            </w:r>
          </w:p>
        </w:tc>
        <w:tc>
          <w:tcPr>
            <w:tcW w:w="969" w:type="dxa"/>
            <w:vAlign w:val="center"/>
          </w:tcPr>
          <w:p w14:paraId="356E9D03" w14:textId="77777777" w:rsidR="005020C8" w:rsidRPr="001C202A" w:rsidRDefault="005020C8" w:rsidP="001C202A">
            <w:pPr>
              <w:pStyle w:val="EACLText"/>
              <w:jc w:val="center"/>
              <w:rPr>
                <w:sz w:val="20"/>
              </w:rPr>
            </w:pPr>
            <w:r w:rsidRPr="001C202A">
              <w:rPr>
                <w:sz w:val="20"/>
              </w:rPr>
              <w:t>1</w:t>
            </w:r>
          </w:p>
        </w:tc>
        <w:tc>
          <w:tcPr>
            <w:tcW w:w="969" w:type="dxa"/>
            <w:vAlign w:val="center"/>
          </w:tcPr>
          <w:p w14:paraId="6F8A4CB6" w14:textId="77777777" w:rsidR="005020C8" w:rsidRPr="001C202A" w:rsidRDefault="005020C8" w:rsidP="001C202A">
            <w:pPr>
              <w:pStyle w:val="EACLText"/>
              <w:jc w:val="center"/>
              <w:rPr>
                <w:sz w:val="20"/>
              </w:rPr>
            </w:pPr>
            <w:r w:rsidRPr="001C202A">
              <w:rPr>
                <w:sz w:val="20"/>
              </w:rPr>
              <w:t>0.2778</w:t>
            </w:r>
          </w:p>
        </w:tc>
        <w:tc>
          <w:tcPr>
            <w:tcW w:w="1128" w:type="dxa"/>
            <w:vAlign w:val="center"/>
          </w:tcPr>
          <w:p w14:paraId="27ADCD0B" w14:textId="77777777" w:rsidR="005020C8" w:rsidRPr="001C202A" w:rsidRDefault="005020C8" w:rsidP="001C202A">
            <w:pPr>
              <w:pStyle w:val="EACLText"/>
              <w:jc w:val="center"/>
              <w:rPr>
                <w:sz w:val="20"/>
              </w:rPr>
            </w:pPr>
            <w:r w:rsidRPr="001C202A">
              <w:rPr>
                <w:sz w:val="20"/>
              </w:rPr>
              <w:t>0.4348</w:t>
            </w:r>
          </w:p>
        </w:tc>
      </w:tr>
    </w:tbl>
    <w:p w14:paraId="7C85302D" w14:textId="77777777" w:rsidR="001528AA" w:rsidRDefault="001528AA" w:rsidP="001528AA">
      <w:pPr>
        <w:pStyle w:val="Caption"/>
      </w:pPr>
      <w:r>
        <w:t xml:space="preserve">Table </w:t>
      </w:r>
      <w:r w:rsidR="00955AA1">
        <w:fldChar w:fldCharType="begin"/>
      </w:r>
      <w:r w:rsidR="00955AA1">
        <w:instrText xml:space="preserve"> SEQ Table \* ARABIC </w:instrText>
      </w:r>
      <w:r w:rsidR="00955AA1">
        <w:fldChar w:fldCharType="separate"/>
      </w:r>
      <w:r w:rsidR="00B85E59">
        <w:rPr>
          <w:noProof/>
        </w:rPr>
        <w:t>3</w:t>
      </w:r>
      <w:r w:rsidR="00955AA1">
        <w:rPr>
          <w:noProof/>
        </w:rPr>
        <w:fldChar w:fldCharType="end"/>
      </w:r>
      <w:r>
        <w:t xml:space="preserve">. Results for the Ruby </w:t>
      </w:r>
      <w:r w:rsidRPr="001528AA">
        <w:t>dataset</w:t>
      </w:r>
    </w:p>
    <w:p w14:paraId="1C962782" w14:textId="77777777" w:rsidR="005020C8" w:rsidRDefault="005020C8" w:rsidP="002D0D29">
      <w:pPr>
        <w:pStyle w:val="EACLText"/>
        <w:numPr>
          <w:ilvl w:val="0"/>
          <w:numId w:val="11"/>
        </w:numPr>
      </w:pPr>
      <w:r w:rsidRPr="001528AA">
        <w:rPr>
          <w:b/>
        </w:rPr>
        <w:t>Location</w:t>
      </w:r>
      <w:r w:rsidR="001528AA">
        <w:t xml:space="preserve">. </w:t>
      </w:r>
      <w:r>
        <w:t xml:space="preserve">For the location, the system has </w:t>
      </w:r>
      <w:proofErr w:type="gramStart"/>
      <w:r>
        <w:t>a</w:t>
      </w:r>
      <w:proofErr w:type="gramEnd"/>
      <w:r>
        <w:t xml:space="preserve"> fairly low precision and recall. </w:t>
      </w:r>
      <w:r w:rsidRPr="001528AA">
        <w:rPr>
          <w:lang w:val="en-PH" w:eastAsia="zh-CN"/>
        </w:rPr>
        <w:t xml:space="preserve">This is because the dataset mostly contained single word locations. For the low precision, </w:t>
      </w:r>
      <w:r>
        <w:t>t</w:t>
      </w:r>
      <w:r w:rsidRPr="006812A3">
        <w:t>his could be attributed to a number of reasons: (1) sometimes the location words repeat; (2) the words that were extracted were not deemed to be actual location words; and (3) there are instances in the dataset that contains multiple location words.</w:t>
      </w:r>
      <w:r>
        <w:t xml:space="preserve"> For the low recall, this could be attributed to a number of reasons: </w:t>
      </w:r>
      <w:r w:rsidRPr="006812A3">
        <w:t xml:space="preserve">(1) there is great diversity in how locations are named in the country. Some other location names can be mistakenly tagged as another part of speech in the tweet instance (e.g. </w:t>
      </w:r>
      <w:proofErr w:type="spellStart"/>
      <w:r w:rsidRPr="006812A3">
        <w:t>Talisay</w:t>
      </w:r>
      <w:proofErr w:type="spellEnd"/>
      <w:r w:rsidRPr="006812A3">
        <w:t xml:space="preserve"> as a noun instead of a place); and (2) the locations mentioned in the tweet instance are not actual words (e.g. Region 6, 7, 8).</w:t>
      </w:r>
    </w:p>
    <w:p w14:paraId="47767520" w14:textId="77777777" w:rsidR="005020C8" w:rsidRDefault="005020C8" w:rsidP="008E0F7A">
      <w:pPr>
        <w:pStyle w:val="EACLText"/>
        <w:numPr>
          <w:ilvl w:val="0"/>
          <w:numId w:val="11"/>
        </w:numPr>
      </w:pPr>
      <w:r w:rsidRPr="001528AA">
        <w:rPr>
          <w:b/>
        </w:rPr>
        <w:t>Advice</w:t>
      </w:r>
      <w:r w:rsidR="001528AA">
        <w:t xml:space="preserve">. </w:t>
      </w:r>
      <w:r>
        <w:t xml:space="preserve">The advice extracts the warnings in the tweet. It extracts information about flood levels, storm signals, class suspensions, and road blocks. The system was able to score a 0.4219 f-measure on the Mario dataset, while 0.4080 on the Ruby dataset. This is because the rules fitted on </w:t>
      </w:r>
      <w:r>
        <w:lastRenderedPageBreak/>
        <w:t>the Ruby dataset, but not on the Mario dataset. This is because the two datasets have different contents. The Ruby dataset mostly contained tweets about storm signals. However, the Mario dataset contained about road blocks and flood levels. This caused a decrease in the performance in the Mario dataset.</w:t>
      </w:r>
    </w:p>
    <w:p w14:paraId="267830BB" w14:textId="77777777" w:rsidR="005020C8" w:rsidRDefault="005020C8" w:rsidP="0093444C">
      <w:pPr>
        <w:pStyle w:val="EACLText"/>
        <w:numPr>
          <w:ilvl w:val="0"/>
          <w:numId w:val="11"/>
        </w:numPr>
      </w:pPr>
      <w:r w:rsidRPr="001528AA">
        <w:rPr>
          <w:b/>
        </w:rPr>
        <w:t>Object</w:t>
      </w:r>
      <w:r w:rsidR="001528AA">
        <w:t xml:space="preserve">. </w:t>
      </w:r>
      <w:r>
        <w:t xml:space="preserve">The object extracts the objects that was destroyed. The system scored low on the extraction of the objects because of the (1) some of the details were considered as objects (2) multiple objects are presence in the tweet thus confusing the extraction. The low recall is attributed to (1) incorrectly POS tags of the word. </w:t>
      </w:r>
    </w:p>
    <w:p w14:paraId="6BF2432F" w14:textId="77777777" w:rsidR="005020C8" w:rsidRDefault="005020C8" w:rsidP="001528AA">
      <w:pPr>
        <w:pStyle w:val="EACLText"/>
        <w:numPr>
          <w:ilvl w:val="0"/>
          <w:numId w:val="11"/>
        </w:numPr>
      </w:pPr>
      <w:r w:rsidRPr="001528AA">
        <w:rPr>
          <w:b/>
        </w:rPr>
        <w:t>Object Detail</w:t>
      </w:r>
      <w:r w:rsidR="001528AA">
        <w:t xml:space="preserve">. </w:t>
      </w:r>
      <w:r>
        <w:t>The object details extract details about the object. This extracts the status of the object. The system scored 0 in f-measure because the system extracts the detail as part of the object. Thus, no extraction for the details.</w:t>
      </w:r>
    </w:p>
    <w:p w14:paraId="48084654" w14:textId="77777777" w:rsidR="005020C8" w:rsidRDefault="005020C8" w:rsidP="000703F7">
      <w:pPr>
        <w:pStyle w:val="EACLText"/>
        <w:numPr>
          <w:ilvl w:val="0"/>
          <w:numId w:val="11"/>
        </w:numPr>
      </w:pPr>
      <w:r w:rsidRPr="001528AA">
        <w:rPr>
          <w:b/>
        </w:rPr>
        <w:t>Victim</w:t>
      </w:r>
      <w:r w:rsidR="001528AA">
        <w:t xml:space="preserve">. </w:t>
      </w:r>
      <w:r>
        <w:t xml:space="preserve">The victim extracts the name of the victim mentioned in the tweet. The system almost scored a perfect score in the Ruby dataset because there are only few instances where the names are mentioned. The Mario dataset got a perfect score because no names were mentioned. However, the system could not extract names because (1) could not be tagged by the POS tagger (2) could not be tagged by the NER tagger because of the lack of dictionary. </w:t>
      </w:r>
    </w:p>
    <w:p w14:paraId="007EDFDB" w14:textId="77777777" w:rsidR="005020C8" w:rsidRDefault="005020C8" w:rsidP="008C2A82">
      <w:pPr>
        <w:pStyle w:val="EACLText"/>
        <w:numPr>
          <w:ilvl w:val="0"/>
          <w:numId w:val="11"/>
        </w:numPr>
      </w:pPr>
      <w:r w:rsidRPr="001528AA">
        <w:rPr>
          <w:b/>
        </w:rPr>
        <w:t>Resource</w:t>
      </w:r>
      <w:r w:rsidR="001528AA">
        <w:t xml:space="preserve">. </w:t>
      </w:r>
      <w:r>
        <w:t xml:space="preserve">The resource extracts the object that was donated. The system scored 1 in f-measure because no relevant information in the tweet for the Mario dataset. For the Ruby dataset, the system extracted the common items like relief goods, food, rice and water. </w:t>
      </w:r>
    </w:p>
    <w:p w14:paraId="1E5E9825" w14:textId="77777777" w:rsidR="005020C8" w:rsidRPr="00364663" w:rsidRDefault="005020C8" w:rsidP="001528AA">
      <w:pPr>
        <w:pStyle w:val="EACLText"/>
        <w:numPr>
          <w:ilvl w:val="0"/>
          <w:numId w:val="11"/>
        </w:numPr>
      </w:pPr>
      <w:r w:rsidRPr="001528AA">
        <w:rPr>
          <w:b/>
        </w:rPr>
        <w:t>Resource Detail</w:t>
      </w:r>
      <w:r w:rsidR="001528AA">
        <w:t xml:space="preserve">. </w:t>
      </w:r>
      <w:r>
        <w:t>The resource detail extracts the details about the resource. It extracts the number of resource that was donated. The system was able to extract all the details. This is because it only extracted numbers. However, the system will have difficulty handling spelled out numbers, which is unlikely because Twitter can only c</w:t>
      </w:r>
      <w:r w:rsidR="001528AA">
        <w:t>ontains at most 140 characters.</w:t>
      </w:r>
    </w:p>
    <w:p w14:paraId="26A646E9" w14:textId="63AD74AB" w:rsidR="00CA27D8" w:rsidRDefault="00CA27D8" w:rsidP="001528AA">
      <w:pPr>
        <w:pStyle w:val="EACLSection"/>
      </w:pPr>
      <w:r>
        <w:lastRenderedPageBreak/>
        <w:t>Conclusion</w:t>
      </w:r>
    </w:p>
    <w:p w14:paraId="53FB1DA7" w14:textId="17F25328" w:rsidR="00CA27D8" w:rsidRPr="00CA27D8" w:rsidRDefault="001C202A" w:rsidP="001C202A">
      <w:pPr>
        <w:pStyle w:val="EACLTextIndent"/>
      </w:pPr>
      <w:r>
        <w:t>FILIET was able to classify and extract relevant disaster-related information from the tweets. However, t</w:t>
      </w:r>
      <w:r w:rsidR="00743BB9">
        <w:t>here are still improvement</w:t>
      </w:r>
      <w:r>
        <w:t>s that can be done</w:t>
      </w:r>
      <w:r w:rsidR="00743BB9">
        <w:t xml:space="preserve"> in the information extraction systems, especial</w:t>
      </w:r>
      <w:r>
        <w:t>ly in the preprocessing module. Other problems encountered is with the ambiguity of the tweets because they look like they can be classified in more than one category.</w:t>
      </w:r>
    </w:p>
    <w:p w14:paraId="2DFF9724" w14:textId="4E17C471" w:rsidR="005020C8" w:rsidRDefault="001528AA" w:rsidP="001528AA">
      <w:pPr>
        <w:pStyle w:val="EACLSection"/>
      </w:pPr>
      <w:r>
        <w:t>Recommendation</w:t>
      </w:r>
    </w:p>
    <w:p w14:paraId="2E0A3948" w14:textId="5322657D" w:rsidR="001528AA" w:rsidRDefault="001C202A" w:rsidP="001528AA">
      <w:pPr>
        <w:pStyle w:val="EACLTextIndent"/>
      </w:pPr>
      <w:r>
        <w:t>These</w:t>
      </w:r>
      <w:r w:rsidR="001528AA">
        <w:t xml:space="preserve"> are the recommendations that </w:t>
      </w:r>
      <w:r>
        <w:t>may</w:t>
      </w:r>
      <w:r w:rsidR="001528AA">
        <w:t xml:space="preserve"> improve the system’s </w:t>
      </w:r>
      <w:r w:rsidR="001528AA" w:rsidRPr="001528AA">
        <w:rPr>
          <w:rStyle w:val="EACLTextCourier"/>
          <w:rFonts w:ascii="Times New Roman" w:hAnsi="Times New Roman" w:cs="Times New Roman"/>
        </w:rPr>
        <w:t>information</w:t>
      </w:r>
      <w:r>
        <w:t xml:space="preserve"> extraction:</w:t>
      </w:r>
    </w:p>
    <w:p w14:paraId="59445A6C" w14:textId="77777777" w:rsidR="001528AA" w:rsidRDefault="001528AA" w:rsidP="001528AA">
      <w:pPr>
        <w:pStyle w:val="EACLListBulleted"/>
      </w:pPr>
      <w:r w:rsidRPr="009B2058">
        <w:rPr>
          <w:b/>
        </w:rPr>
        <w:t>Improvement of the preprocessing module.</w:t>
      </w:r>
      <w:r>
        <w:t xml:space="preserve"> Create a more stabilize tool for Filipino (POS Tagger and NER). Add a </w:t>
      </w:r>
      <w:proofErr w:type="spellStart"/>
      <w:r>
        <w:t>lemmatizer</w:t>
      </w:r>
      <w:proofErr w:type="spellEnd"/>
      <w:r>
        <w:t xml:space="preserve"> submodule in order for the NER to detect multi-words location</w:t>
      </w:r>
    </w:p>
    <w:p w14:paraId="7B3BA862" w14:textId="2B98F2EA" w:rsidR="00CA27D8" w:rsidRDefault="001528AA" w:rsidP="00514EDE">
      <w:pPr>
        <w:pStyle w:val="EACLListBulleted"/>
      </w:pPr>
      <w:r w:rsidRPr="00CA27D8">
        <w:rPr>
          <w:b/>
        </w:rPr>
        <w:t>Improvement of the categories.</w:t>
      </w:r>
      <w:r>
        <w:t xml:space="preserve"> </w:t>
      </w:r>
      <w:r w:rsidR="001C202A">
        <w:t>There</w:t>
      </w:r>
      <w:r>
        <w:t xml:space="preserve"> are ambiguous tweets that were then caused by the ambiguous nature of the Filipino language. Improvements can come from allowing </w:t>
      </w:r>
      <w:proofErr w:type="spellStart"/>
      <w:r>
        <w:t>multilabel</w:t>
      </w:r>
      <w:proofErr w:type="spellEnd"/>
      <w:r>
        <w:t xml:space="preserve"> classification for tweets that fall into more than one category since there have been tweet instances that really fall into more than one category when inspected manually. Furthermore, it seems that the existing labels are not enough to cover the diversity of the contents of the tweet; thus, it could be necessary to introduce more labels (inquiry, reports, and prayers) for different contents that can be made available in tweets.</w:t>
      </w:r>
    </w:p>
    <w:p w14:paraId="7620044E" w14:textId="3AB7C332" w:rsidR="001528AA" w:rsidRPr="00A66266" w:rsidRDefault="001528AA" w:rsidP="00514EDE">
      <w:pPr>
        <w:pStyle w:val="EACLListBulleted"/>
      </w:pPr>
      <w:r w:rsidRPr="00CA27D8">
        <w:rPr>
          <w:b/>
        </w:rPr>
        <w:t xml:space="preserve">Improvement of the rules. </w:t>
      </w:r>
      <w:r>
        <w:t>Make the rules more specific. This could be done by adding rules that take advantage of specific words rather than just plainly relying on the presence of words that were tagged with certain POS markers. Another improvement that can be done is to make use of other approach in building the rules. An adaptive approach can be used to facilitate an automated process of building the rules.</w:t>
      </w:r>
    </w:p>
    <w:p w14:paraId="455220DE" w14:textId="77777777" w:rsidR="005020C8" w:rsidRDefault="001528AA" w:rsidP="001528AA">
      <w:pPr>
        <w:pStyle w:val="EACLReferencesHeading"/>
      </w:pPr>
      <w:r>
        <w:t>References</w:t>
      </w:r>
    </w:p>
    <w:p w14:paraId="7AC3BA4A" w14:textId="77777777" w:rsidR="005020C8" w:rsidRDefault="005020C8" w:rsidP="001528AA">
      <w:pPr>
        <w:pStyle w:val="EACLReferencetext"/>
      </w:pPr>
      <w:bookmarkStart w:id="5" w:name="_Ref403214117"/>
      <w:bookmarkStart w:id="6" w:name="_Ref403155510"/>
      <w:bookmarkStart w:id="7" w:name="_Ref403154832"/>
      <w:bookmarkStart w:id="8" w:name="_Ref403216960"/>
      <w:bookmarkStart w:id="9" w:name="_Ref403215746"/>
      <w:r w:rsidRPr="00EA34F2">
        <w:t xml:space="preserve">Cheng, H., Chua, J., Co, J., &amp; </w:t>
      </w:r>
      <w:proofErr w:type="spellStart"/>
      <w:r w:rsidRPr="00EA34F2">
        <w:t>Magpantay</w:t>
      </w:r>
      <w:proofErr w:type="spellEnd"/>
      <w:r w:rsidRPr="00EA34F2">
        <w:t xml:space="preserve">, A. B. (2013). Social </w:t>
      </w:r>
      <w:r w:rsidRPr="00F25FCA">
        <w:t>media</w:t>
      </w:r>
      <w:r w:rsidRPr="00EA34F2">
        <w:t xml:space="preserve"> monitoring for disasters. Unpublished undergraduate thesis, De La Salle University, Manila, Philippines.</w:t>
      </w:r>
      <w:bookmarkEnd w:id="8"/>
    </w:p>
    <w:p w14:paraId="25ABC7BC" w14:textId="6538B86B" w:rsidR="001C202A" w:rsidRPr="00EA34F2" w:rsidRDefault="001C202A" w:rsidP="001528AA">
      <w:pPr>
        <w:pStyle w:val="EACLReferencetext"/>
      </w:pPr>
      <w:r>
        <w:t xml:space="preserve">Cuevas, J., </w:t>
      </w:r>
      <w:proofErr w:type="spellStart"/>
      <w:r>
        <w:t>Magat</w:t>
      </w:r>
      <w:proofErr w:type="spellEnd"/>
      <w:r>
        <w:t xml:space="preserve">, E., </w:t>
      </w:r>
      <w:proofErr w:type="spellStart"/>
      <w:r>
        <w:t>Nocon</w:t>
      </w:r>
      <w:proofErr w:type="spellEnd"/>
      <w:r>
        <w:t xml:space="preserve"> N., </w:t>
      </w:r>
      <w:proofErr w:type="spellStart"/>
      <w:r>
        <w:t>Suministrado</w:t>
      </w:r>
      <w:proofErr w:type="spellEnd"/>
      <w:r>
        <w:t xml:space="preserve">, P. (2014). </w:t>
      </w:r>
      <w:proofErr w:type="spellStart"/>
      <w:r>
        <w:t>NormAPI</w:t>
      </w:r>
      <w:proofErr w:type="spellEnd"/>
      <w:r>
        <w:t xml:space="preserve">: </w:t>
      </w:r>
      <w:r w:rsidRPr="001C202A">
        <w:t xml:space="preserve">An API for Normalizing Filipino </w:t>
      </w:r>
      <w:r w:rsidRPr="001C202A">
        <w:lastRenderedPageBreak/>
        <w:t>Shortcut Texts</w:t>
      </w:r>
      <w:r w:rsidR="00435214">
        <w:t xml:space="preserve">. </w:t>
      </w:r>
      <w:r w:rsidR="00435214" w:rsidRPr="00EA34F2">
        <w:t>Unpublished undergraduate thesis, De La Salle University, Manila, Philippines.</w:t>
      </w:r>
    </w:p>
    <w:p w14:paraId="41CE9A53" w14:textId="77777777" w:rsidR="005020C8" w:rsidRDefault="005020C8" w:rsidP="001528AA">
      <w:pPr>
        <w:pStyle w:val="EACLReferencetext"/>
      </w:pPr>
      <w:bookmarkStart w:id="10" w:name="_Ref403216945"/>
      <w:proofErr w:type="spellStart"/>
      <w:r w:rsidRPr="00EA34F2">
        <w:rPr>
          <w:highlight w:val="white"/>
        </w:rPr>
        <w:t>Freitag</w:t>
      </w:r>
      <w:proofErr w:type="spellEnd"/>
      <w:r w:rsidRPr="00EA34F2">
        <w:rPr>
          <w:highlight w:val="white"/>
        </w:rPr>
        <w:t>, D. (2000). Machine learning for information extraction in informal domains. Machine Learning, 39(2-3), 169-202.</w:t>
      </w:r>
      <w:bookmarkEnd w:id="9"/>
      <w:bookmarkEnd w:id="10"/>
    </w:p>
    <w:p w14:paraId="0F907CDC" w14:textId="0616912F" w:rsidR="00435214" w:rsidRPr="00EA34F2" w:rsidRDefault="00435214" w:rsidP="00435214">
      <w:pPr>
        <w:pStyle w:val="EACLReferencetext"/>
      </w:pPr>
      <w:proofErr w:type="spellStart"/>
      <w:r>
        <w:t>Gimpel</w:t>
      </w:r>
      <w:proofErr w:type="spellEnd"/>
      <w:r>
        <w:t>, K., Schneider, N., O'Connor, B., Das, D., Mills, D., Eisenstein, J., &amp; Smith, N. A.</w:t>
      </w:r>
      <w:r>
        <w:t xml:space="preserve"> </w:t>
      </w:r>
      <w:r>
        <w:t>(2011, June). Part-of-speech tagging for twitter: Annotation, features, and</w:t>
      </w:r>
      <w:r>
        <w:t xml:space="preserve"> </w:t>
      </w:r>
      <w:r>
        <w:t>experiments. In Proceedings of the 49th Annual Meeting of the Association for</w:t>
      </w:r>
      <w:r>
        <w:t xml:space="preserve"> </w:t>
      </w:r>
      <w:r>
        <w:t>Computational Linguistics: Human Language Technologies: short papers-Volume 2 (pp. 42-47). Association for Computational Linguistics.</w:t>
      </w:r>
    </w:p>
    <w:p w14:paraId="2E033C4B" w14:textId="77777777" w:rsidR="005020C8" w:rsidRPr="00EA34F2" w:rsidRDefault="005020C8" w:rsidP="001528AA">
      <w:pPr>
        <w:pStyle w:val="EACLReferencetext"/>
      </w:pPr>
      <w:bookmarkStart w:id="11" w:name="_Ref403216055"/>
      <w:r w:rsidRPr="00EA34F2">
        <w:t xml:space="preserve">Imran, M., </w:t>
      </w:r>
      <w:proofErr w:type="spellStart"/>
      <w:r w:rsidRPr="00EA34F2">
        <w:t>Elbassuoni</w:t>
      </w:r>
      <w:proofErr w:type="spellEnd"/>
      <w:r w:rsidRPr="00EA34F2">
        <w:t>, S. M., Castillo, C., Diaz, F., &amp; Meier, P. (2013). Extracting information nuggets from disaster-related messages in social media. Proc. of ISCRAM, Baden-Baden, Germany.</w:t>
      </w:r>
      <w:bookmarkEnd w:id="11"/>
    </w:p>
    <w:p w14:paraId="4D2CD06D" w14:textId="77777777" w:rsidR="005020C8" w:rsidRPr="00EA34F2" w:rsidRDefault="005020C8" w:rsidP="001528AA">
      <w:pPr>
        <w:pStyle w:val="EACLReferencetext"/>
      </w:pPr>
      <w:bookmarkStart w:id="12" w:name="_Ref403214498"/>
      <w:r w:rsidRPr="00EA34F2">
        <w:t xml:space="preserve">Imran, M., </w:t>
      </w:r>
      <w:proofErr w:type="spellStart"/>
      <w:r w:rsidRPr="00EA34F2">
        <w:t>Elbassuoni</w:t>
      </w:r>
      <w:proofErr w:type="spellEnd"/>
      <w:r w:rsidRPr="00EA34F2">
        <w:t>, S., Castillo, C., Diaz, F., &amp; Meier, P. (2013, May). Practical extraction of disaster-relevant information from social media. In Proceedings of the 22nd international conference on World Wide Web companion</w:t>
      </w:r>
      <w:r w:rsidRPr="00EA34F2">
        <w:rPr>
          <w:rStyle w:val="apple-converted-space"/>
        </w:rPr>
        <w:t> </w:t>
      </w:r>
      <w:r w:rsidRPr="00EA34F2">
        <w:t>(pp. 1021-1024). International World Wide Web Conferences Steering Committee.</w:t>
      </w:r>
      <w:bookmarkEnd w:id="5"/>
      <w:bookmarkEnd w:id="12"/>
    </w:p>
    <w:p w14:paraId="4B44D4DE" w14:textId="77777777" w:rsidR="005020C8" w:rsidRPr="00EA34F2" w:rsidRDefault="005020C8" w:rsidP="001528AA">
      <w:pPr>
        <w:pStyle w:val="EACLReferencetext"/>
      </w:pPr>
      <w:bookmarkStart w:id="13" w:name="_Ref403216097"/>
      <w:r w:rsidRPr="00EA34F2">
        <w:t xml:space="preserve">Lee, Y. S., &amp; </w:t>
      </w:r>
      <w:proofErr w:type="spellStart"/>
      <w:r w:rsidRPr="00EA34F2">
        <w:t>Geierhos</w:t>
      </w:r>
      <w:proofErr w:type="spellEnd"/>
      <w:r w:rsidRPr="00EA34F2">
        <w:t xml:space="preserve">, M. (2009). Business specific online information extraction from German websites. In </w:t>
      </w:r>
      <w:proofErr w:type="spellStart"/>
      <w:r w:rsidRPr="00EA34F2">
        <w:t>Gelbukh</w:t>
      </w:r>
      <w:proofErr w:type="spellEnd"/>
      <w:r w:rsidRPr="00EA34F2">
        <w:t xml:space="preserve">, A. (Eds.), </w:t>
      </w:r>
      <w:proofErr w:type="spellStart"/>
      <w:r w:rsidRPr="00EA34F2">
        <w:t>CICLing</w:t>
      </w:r>
      <w:proofErr w:type="spellEnd"/>
      <w:r w:rsidRPr="00EA34F2">
        <w:t xml:space="preserve"> (pp. 369-381). Germany: Springer-</w:t>
      </w:r>
      <w:proofErr w:type="spellStart"/>
      <w:r w:rsidRPr="00EA34F2">
        <w:t>Verlag</w:t>
      </w:r>
      <w:proofErr w:type="spellEnd"/>
      <w:r w:rsidRPr="00EA34F2">
        <w:t xml:space="preserve"> Berlin Heidelberg.</w:t>
      </w:r>
      <w:bookmarkEnd w:id="13"/>
    </w:p>
    <w:p w14:paraId="2AA71860" w14:textId="77777777" w:rsidR="005020C8" w:rsidRPr="00EA34F2" w:rsidRDefault="005020C8" w:rsidP="001528AA">
      <w:pPr>
        <w:pStyle w:val="EACLReferencetext"/>
      </w:pPr>
      <w:bookmarkStart w:id="14" w:name="_Ref403216335"/>
      <w:proofErr w:type="spellStart"/>
      <w:r w:rsidRPr="00EA34F2">
        <w:t>Nebhi</w:t>
      </w:r>
      <w:proofErr w:type="spellEnd"/>
      <w:r w:rsidRPr="00EA34F2">
        <w:t>, K. (2012). Ontology-based information extraction for French newspaper articles. In KI 2012: Advances in Artificial Intelligence (pp. 237-240). Springer Berlin Heidelberg.</w:t>
      </w:r>
      <w:bookmarkEnd w:id="6"/>
      <w:bookmarkEnd w:id="14"/>
    </w:p>
    <w:p w14:paraId="675ED88A" w14:textId="77777777" w:rsidR="005020C8" w:rsidRPr="00EA34F2" w:rsidRDefault="005020C8" w:rsidP="001528AA">
      <w:pPr>
        <w:pStyle w:val="EACLReferencetext"/>
      </w:pPr>
      <w:bookmarkStart w:id="15" w:name="_Ref403216100"/>
      <w:r w:rsidRPr="00EA34F2">
        <w:t>Pham, L. V., &amp; Pham, S. B. (2012, August). Information Extraction for Vietnamese Real Estate Advertisements. In Knowledge and Systems Engineering (KSE), 2012 Fourth International Conference on (pp. 181-186). IEEE.</w:t>
      </w:r>
      <w:bookmarkEnd w:id="15"/>
    </w:p>
    <w:p w14:paraId="3CA612C8" w14:textId="77777777" w:rsidR="005020C8" w:rsidRDefault="005020C8" w:rsidP="001528AA">
      <w:pPr>
        <w:pStyle w:val="EACLReferencetext"/>
      </w:pPr>
      <w:bookmarkStart w:id="16" w:name="_Ref403155543"/>
      <w:proofErr w:type="spellStart"/>
      <w:r w:rsidRPr="00CA6D4B">
        <w:t>Poibeau</w:t>
      </w:r>
      <w:proofErr w:type="spellEnd"/>
      <w:r w:rsidRPr="00CA6D4B">
        <w:t>, T. (2001, August). An Open Architecture for Multi-Domain Information Extraction. In IAAI (pp. 81-86).</w:t>
      </w:r>
    </w:p>
    <w:p w14:paraId="4A2B44AB" w14:textId="77777777" w:rsidR="005020C8" w:rsidRPr="00EA34F2" w:rsidRDefault="005020C8" w:rsidP="001528AA">
      <w:pPr>
        <w:pStyle w:val="EACLReferencetext"/>
      </w:pPr>
      <w:r w:rsidRPr="00EA34F2">
        <w:t xml:space="preserve">Southgate, R., Roth, C., Schneider, J., Shi, P., </w:t>
      </w:r>
      <w:proofErr w:type="spellStart"/>
      <w:r w:rsidRPr="00EA34F2">
        <w:t>Onishi</w:t>
      </w:r>
      <w:proofErr w:type="spellEnd"/>
      <w:r w:rsidRPr="00EA34F2">
        <w:t xml:space="preserve">, T., </w:t>
      </w:r>
      <w:proofErr w:type="spellStart"/>
      <w:r w:rsidRPr="00EA34F2">
        <w:t>Wengner</w:t>
      </w:r>
      <w:proofErr w:type="spellEnd"/>
      <w:r w:rsidRPr="00EA34F2">
        <w:t xml:space="preserve">, D., Amman, W., </w:t>
      </w:r>
      <w:proofErr w:type="spellStart"/>
      <w:r w:rsidRPr="00EA34F2">
        <w:t>Ogallo</w:t>
      </w:r>
      <w:proofErr w:type="spellEnd"/>
      <w:r w:rsidRPr="00EA34F2">
        <w:t xml:space="preserve">, L., </w:t>
      </w:r>
      <w:proofErr w:type="spellStart"/>
      <w:r w:rsidRPr="00EA34F2">
        <w:t>Beddington</w:t>
      </w:r>
      <w:proofErr w:type="spellEnd"/>
      <w:r w:rsidRPr="00EA34F2">
        <w:t xml:space="preserve"> J., &amp; Murray, V. (2013). Using science for disaster risk reduction. Retrieved from www.preventionweb.net/go/scitech</w:t>
      </w:r>
      <w:bookmarkEnd w:id="7"/>
      <w:bookmarkEnd w:id="16"/>
    </w:p>
    <w:p w14:paraId="78F62EEE" w14:textId="77777777" w:rsidR="005020C8" w:rsidRPr="00EA34F2" w:rsidRDefault="005020C8" w:rsidP="001528AA">
      <w:pPr>
        <w:pStyle w:val="EACLReferencetext"/>
      </w:pPr>
      <w:bookmarkStart w:id="17" w:name="_Ref403154992"/>
      <w:r w:rsidRPr="00EA34F2">
        <w:rPr>
          <w:highlight w:val="white"/>
        </w:rPr>
        <w:t xml:space="preserve">Stockdale, C. &amp; McIntyre, D.A. (2011, May 09). The ten nations where </w:t>
      </w:r>
      <w:proofErr w:type="spellStart"/>
      <w:r w:rsidRPr="00EA34F2">
        <w:rPr>
          <w:highlight w:val="white"/>
        </w:rPr>
        <w:t>facebook</w:t>
      </w:r>
      <w:proofErr w:type="spellEnd"/>
      <w:r w:rsidRPr="00EA34F2">
        <w:rPr>
          <w:highlight w:val="white"/>
        </w:rPr>
        <w:t xml:space="preserve"> rules the internet. Retrieved from </w:t>
      </w:r>
      <w:hyperlink r:id="rId8">
        <w:r w:rsidRPr="00EA34F2">
          <w:rPr>
            <w:highlight w:val="white"/>
          </w:rPr>
          <w:t>http://247wallst.com/technology-3/2011/05/09/the-ten-nations-where-facebook-rules-the-internet/</w:t>
        </w:r>
      </w:hyperlink>
      <w:bookmarkEnd w:id="17"/>
    </w:p>
    <w:p w14:paraId="1773665C" w14:textId="77777777" w:rsidR="005020C8" w:rsidRPr="00EA34F2" w:rsidRDefault="005020C8" w:rsidP="001528AA">
      <w:pPr>
        <w:pStyle w:val="EACLReferencetext"/>
      </w:pPr>
      <w:bookmarkStart w:id="18" w:name="_Ref403215752"/>
      <w:proofErr w:type="spellStart"/>
      <w:r w:rsidRPr="00EA34F2">
        <w:rPr>
          <w:highlight w:val="white"/>
        </w:rPr>
        <w:t>Téllez</w:t>
      </w:r>
      <w:proofErr w:type="spellEnd"/>
      <w:r w:rsidRPr="00EA34F2">
        <w:rPr>
          <w:highlight w:val="white"/>
        </w:rPr>
        <w:t xml:space="preserve">-Valero, A., Montes-y-Gómez, M., &amp; </w:t>
      </w:r>
      <w:proofErr w:type="spellStart"/>
      <w:r w:rsidRPr="00EA34F2">
        <w:rPr>
          <w:highlight w:val="white"/>
        </w:rPr>
        <w:t>Villaseñor</w:t>
      </w:r>
      <w:proofErr w:type="spellEnd"/>
      <w:r w:rsidRPr="00EA34F2">
        <w:rPr>
          <w:highlight w:val="white"/>
        </w:rPr>
        <w:t>-Pineda, L. (2005). A machine learning approach to information extraction. In Computational Linguistics and Intelligent Text Processing (pp. 539-547). Springer Berlin Heidelberg.</w:t>
      </w:r>
      <w:bookmarkEnd w:id="18"/>
    </w:p>
    <w:p w14:paraId="412AA1AD" w14:textId="77777777" w:rsidR="005020C8" w:rsidRPr="00EA34F2" w:rsidRDefault="005020C8" w:rsidP="001528AA">
      <w:pPr>
        <w:pStyle w:val="EACLReferencetext"/>
      </w:pPr>
      <w:bookmarkStart w:id="19" w:name="_Ref403217408"/>
      <w:bookmarkStart w:id="20" w:name="_Ref403215754"/>
      <w:proofErr w:type="spellStart"/>
      <w:r w:rsidRPr="00EA34F2">
        <w:lastRenderedPageBreak/>
        <w:t>Turmo</w:t>
      </w:r>
      <w:proofErr w:type="spellEnd"/>
      <w:r w:rsidRPr="00EA34F2">
        <w:t xml:space="preserve">, J., </w:t>
      </w:r>
      <w:proofErr w:type="spellStart"/>
      <w:r w:rsidRPr="00EA34F2">
        <w:t>Ageno</w:t>
      </w:r>
      <w:proofErr w:type="spellEnd"/>
      <w:r w:rsidRPr="00EA34F2">
        <w:t xml:space="preserve">, A., &amp; </w:t>
      </w:r>
      <w:proofErr w:type="spellStart"/>
      <w:r w:rsidRPr="00EA34F2">
        <w:t>Català</w:t>
      </w:r>
      <w:proofErr w:type="spellEnd"/>
      <w:r w:rsidRPr="00EA34F2">
        <w:t>, N. (2006). Adaptive information extraction. ACM Computing Surveys (CSUR), 38(2), 4.</w:t>
      </w:r>
      <w:bookmarkEnd w:id="19"/>
    </w:p>
    <w:p w14:paraId="1B8943EA" w14:textId="77777777" w:rsidR="005020C8" w:rsidRPr="00EA34F2" w:rsidRDefault="005020C8" w:rsidP="001528AA">
      <w:pPr>
        <w:pStyle w:val="EACLReferencetext"/>
      </w:pPr>
      <w:bookmarkStart w:id="21" w:name="_Ref403217361"/>
      <w:proofErr w:type="spellStart"/>
      <w:r w:rsidRPr="00EA34F2">
        <w:t>Turmo</w:t>
      </w:r>
      <w:proofErr w:type="spellEnd"/>
      <w:r w:rsidRPr="00EA34F2">
        <w:t>, J., &amp; Rodriguez, H. (2000, September). Learning IE rules for a set of related concepts. In Proceedings of the 2nd workshop on Learning language in logic and the 4th conference on Computational natural language learning-Volume 7 (pp. 115-118). Association for Computational Linguistics.</w:t>
      </w:r>
      <w:bookmarkEnd w:id="20"/>
      <w:bookmarkEnd w:id="21"/>
    </w:p>
    <w:p w14:paraId="7BFF2838" w14:textId="77777777" w:rsidR="00E01C47" w:rsidRDefault="005020C8" w:rsidP="001528AA">
      <w:pPr>
        <w:pStyle w:val="EACLReferencetext"/>
      </w:pPr>
      <w:bookmarkStart w:id="22" w:name="_Ref403155022"/>
      <w:r w:rsidRPr="00EA34F2">
        <w:rPr>
          <w:highlight w:val="white"/>
        </w:rPr>
        <w:t xml:space="preserve">Universal McCann. (2008). Power to the people: Social media tracker wave 3. Retrieved from </w:t>
      </w:r>
      <w:hyperlink r:id="rId9">
        <w:r w:rsidRPr="00EA34F2">
          <w:rPr>
            <w:highlight w:val="white"/>
          </w:rPr>
          <w:t>h</w:t>
        </w:r>
      </w:hyperlink>
      <w:hyperlink r:id="rId10">
        <w:r w:rsidRPr="00EA34F2">
          <w:rPr>
            <w:highlight w:val="white"/>
          </w:rPr>
          <w:t>ttp://web.archive.org/web/20080921002044/http://www.universalmccann.com/Assets/wave_3_20080403093750.pdf</w:t>
        </w:r>
      </w:hyperlink>
      <w:bookmarkEnd w:id="22"/>
    </w:p>
    <w:sectPr w:rsidR="00E01C47" w:rsidSect="00EF4F47">
      <w:headerReference w:type="even" r:id="rId11"/>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BAC46" w14:textId="77777777" w:rsidR="00955AA1" w:rsidRDefault="00955AA1" w:rsidP="00EF4F47">
      <w:pPr>
        <w:pStyle w:val="EACLAuthor"/>
      </w:pPr>
      <w:r>
        <w:separator/>
      </w:r>
    </w:p>
  </w:endnote>
  <w:endnote w:type="continuationSeparator" w:id="0">
    <w:p w14:paraId="48BACA9F" w14:textId="77777777" w:rsidR="00955AA1" w:rsidRDefault="00955AA1"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C7AFD" w14:textId="77777777" w:rsidR="00955AA1" w:rsidRDefault="00955AA1" w:rsidP="00AA79A2">
      <w:pPr>
        <w:pStyle w:val="EACLAuthor"/>
        <w:jc w:val="left"/>
      </w:pPr>
      <w:r>
        <w:separator/>
      </w:r>
    </w:p>
  </w:footnote>
  <w:footnote w:type="continuationSeparator" w:id="0">
    <w:p w14:paraId="461E1D5A" w14:textId="77777777" w:rsidR="00955AA1" w:rsidRDefault="00955AA1" w:rsidP="00EF4F47">
      <w:pPr>
        <w:pStyle w:val="EACLAuthor"/>
      </w:pPr>
      <w:r>
        <w:continuationSeparator/>
      </w:r>
    </w:p>
  </w:footnote>
  <w:footnote w:id="1">
    <w:p w14:paraId="18352E53" w14:textId="77777777" w:rsidR="001528AA" w:rsidRPr="001528AA" w:rsidRDefault="001528AA">
      <w:pPr>
        <w:pStyle w:val="FootnoteText"/>
        <w:rPr>
          <w:lang w:val="en-PH"/>
        </w:rPr>
      </w:pPr>
      <w:r>
        <w:rPr>
          <w:rStyle w:val="FootnoteReference"/>
        </w:rPr>
        <w:footnoteRef/>
      </w:r>
      <w:r>
        <w:t xml:space="preserve"> </w:t>
      </w:r>
      <w:r w:rsidRPr="001528AA">
        <w:t>Official Gazette of the Republic of the Philippines, Prepare for natural calamities: Information and resources from the government, July 21, 2012. http://www.gov.ph/crisis-response/government-information-during-natural-disasters/</w:t>
      </w:r>
    </w:p>
  </w:footnote>
  <w:footnote w:id="2">
    <w:p w14:paraId="4B3EE3F8" w14:textId="77777777" w:rsidR="005020C8" w:rsidRPr="004F54C9" w:rsidRDefault="005020C8" w:rsidP="005020C8">
      <w:pPr>
        <w:pStyle w:val="FootnoteText"/>
        <w:rPr>
          <w:lang w:val="en-PH"/>
        </w:rPr>
      </w:pPr>
      <w:r w:rsidRPr="004F54C9">
        <w:rPr>
          <w:rStyle w:val="FootnoteReference"/>
          <w:sz w:val="16"/>
          <w:szCs w:val="18"/>
        </w:rPr>
        <w:footnoteRef/>
      </w:r>
      <w:r w:rsidRPr="004F54C9">
        <w:t xml:space="preserve"> Twitter4J - A Java </w:t>
      </w:r>
      <w:r w:rsidRPr="005020C8">
        <w:t>library</w:t>
      </w:r>
      <w:r w:rsidRPr="004F54C9">
        <w:t xml:space="preserve"> for the Twitter API. http://twitter4j.org/en/</w:t>
      </w:r>
    </w:p>
  </w:footnote>
  <w:footnote w:id="3">
    <w:p w14:paraId="46BC7550" w14:textId="77777777" w:rsidR="005020C8" w:rsidRPr="004F54C9" w:rsidRDefault="005020C8" w:rsidP="005020C8">
      <w:pPr>
        <w:pStyle w:val="FootnoteText"/>
        <w:rPr>
          <w:rFonts w:ascii="Century" w:hAnsi="Century"/>
          <w:sz w:val="16"/>
          <w:szCs w:val="18"/>
          <w:lang w:val="en-PH"/>
        </w:rPr>
      </w:pPr>
      <w:r w:rsidRPr="004F54C9">
        <w:rPr>
          <w:rStyle w:val="FootnoteReference"/>
          <w:sz w:val="16"/>
          <w:szCs w:val="18"/>
        </w:rPr>
        <w:footnoteRef/>
      </w:r>
      <w:r w:rsidRPr="004F54C9">
        <w:rPr>
          <w:rFonts w:ascii="Century" w:hAnsi="Century"/>
          <w:sz w:val="16"/>
          <w:szCs w:val="18"/>
        </w:rPr>
        <w:t xml:space="preserve"> Weka 3: Data Mining Software in Java. http://www.cs.waikato.ac.nz/ml/weka/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81DA7" w14:textId="77777777" w:rsidR="00783532" w:rsidRDefault="007835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53C9D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7D61E1"/>
    <w:multiLevelType w:val="hybridMultilevel"/>
    <w:tmpl w:val="7FBCD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E4939"/>
    <w:multiLevelType w:val="hybridMultilevel"/>
    <w:tmpl w:val="A306D0D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2DFC5C43"/>
    <w:multiLevelType w:val="multilevel"/>
    <w:tmpl w:val="9B0A4E62"/>
    <w:lvl w:ilvl="0">
      <w:start w:val="1"/>
      <w:numFmt w:val="decimal"/>
      <w:pStyle w:val="EACL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453A0666"/>
    <w:multiLevelType w:val="hybridMultilevel"/>
    <w:tmpl w:val="D6F29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5E63AB"/>
    <w:multiLevelType w:val="hybridMultilevel"/>
    <w:tmpl w:val="F6AA6A1C"/>
    <w:lvl w:ilvl="0" w:tplc="2370F13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4BA71BC9"/>
    <w:multiLevelType w:val="hybridMultilevel"/>
    <w:tmpl w:val="C34E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3C4BCF"/>
    <w:multiLevelType w:val="hybridMultilevel"/>
    <w:tmpl w:val="2548C26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0">
    <w:nsid w:val="7F1341DC"/>
    <w:multiLevelType w:val="multilevel"/>
    <w:tmpl w:val="F4A864F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042" w:hanging="432"/>
      </w:pPr>
    </w:lvl>
    <w:lvl w:ilvl="2">
      <w:start w:val="1"/>
      <w:numFmt w:val="decimal"/>
      <w:pStyle w:val="Heading3"/>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6"/>
  </w:num>
  <w:num w:numId="4">
    <w:abstractNumId w:val="0"/>
  </w:num>
  <w:num w:numId="5">
    <w:abstractNumId w:val="10"/>
  </w:num>
  <w:num w:numId="6">
    <w:abstractNumId w:val="2"/>
  </w:num>
  <w:num w:numId="7">
    <w:abstractNumId w:val="9"/>
  </w:num>
  <w:num w:numId="8">
    <w:abstractNumId w:val="8"/>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292"/>
    <w:rsid w:val="000042E3"/>
    <w:rsid w:val="0001287A"/>
    <w:rsid w:val="00016F7B"/>
    <w:rsid w:val="00060412"/>
    <w:rsid w:val="000C13F3"/>
    <w:rsid w:val="000C4DAB"/>
    <w:rsid w:val="0010066E"/>
    <w:rsid w:val="001528AA"/>
    <w:rsid w:val="00181B66"/>
    <w:rsid w:val="001C202A"/>
    <w:rsid w:val="002069F4"/>
    <w:rsid w:val="00207BE8"/>
    <w:rsid w:val="00261524"/>
    <w:rsid w:val="00306292"/>
    <w:rsid w:val="003116BD"/>
    <w:rsid w:val="00320241"/>
    <w:rsid w:val="00334F54"/>
    <w:rsid w:val="003F706E"/>
    <w:rsid w:val="00435214"/>
    <w:rsid w:val="00460098"/>
    <w:rsid w:val="00496819"/>
    <w:rsid w:val="005020C8"/>
    <w:rsid w:val="005245B3"/>
    <w:rsid w:val="005571C9"/>
    <w:rsid w:val="00621973"/>
    <w:rsid w:val="006B17B4"/>
    <w:rsid w:val="0070171B"/>
    <w:rsid w:val="00734C38"/>
    <w:rsid w:val="00743BB9"/>
    <w:rsid w:val="0076041D"/>
    <w:rsid w:val="00762054"/>
    <w:rsid w:val="00783532"/>
    <w:rsid w:val="007C649A"/>
    <w:rsid w:val="00843662"/>
    <w:rsid w:val="0093180D"/>
    <w:rsid w:val="009370D0"/>
    <w:rsid w:val="00955AA1"/>
    <w:rsid w:val="00960D91"/>
    <w:rsid w:val="009E1087"/>
    <w:rsid w:val="009F6379"/>
    <w:rsid w:val="00A26B9D"/>
    <w:rsid w:val="00A43AC0"/>
    <w:rsid w:val="00A67F7E"/>
    <w:rsid w:val="00AA79A2"/>
    <w:rsid w:val="00AD6A50"/>
    <w:rsid w:val="00AE4EFB"/>
    <w:rsid w:val="00B53CD2"/>
    <w:rsid w:val="00B808DE"/>
    <w:rsid w:val="00B85E59"/>
    <w:rsid w:val="00BB181A"/>
    <w:rsid w:val="00C30C59"/>
    <w:rsid w:val="00CA27D8"/>
    <w:rsid w:val="00D048D2"/>
    <w:rsid w:val="00D73549"/>
    <w:rsid w:val="00E01C47"/>
    <w:rsid w:val="00EB5D5E"/>
    <w:rsid w:val="00ED19FD"/>
    <w:rsid w:val="00EF4F47"/>
    <w:rsid w:val="00F942EC"/>
    <w:rsid w:val="00FC7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D9E561"/>
  <w15:chartTrackingRefBased/>
  <w15:docId w15:val="{DC9D57D7-8EAA-494E-91D6-4D34AB85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iPriority="35" w:unhideWhenUsed="1" w:qFormat="1"/>
    <w:lsdException w:name="footnote reference" w:uiPriority="99"/>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C47"/>
    <w:rPr>
      <w:lang w:eastAsia="de-DE"/>
    </w:rPr>
  </w:style>
  <w:style w:type="paragraph" w:styleId="Heading1">
    <w:name w:val="heading 1"/>
    <w:basedOn w:val="ListParagraph"/>
    <w:next w:val="Normal"/>
    <w:link w:val="Heading1Char"/>
    <w:qFormat/>
    <w:rsid w:val="005020C8"/>
    <w:pPr>
      <w:numPr>
        <w:numId w:val="5"/>
      </w:numPr>
      <w:spacing w:before="240" w:after="240"/>
      <w:outlineLvl w:val="0"/>
    </w:pPr>
    <w:rPr>
      <w:rFonts w:ascii="Century" w:eastAsia="Calibri" w:hAnsi="Century"/>
      <w:sz w:val="24"/>
      <w:szCs w:val="24"/>
      <w:lang w:eastAsia="en-US"/>
    </w:rPr>
  </w:style>
  <w:style w:type="paragraph" w:styleId="Heading2">
    <w:name w:val="heading 2"/>
    <w:basedOn w:val="Heading1"/>
    <w:next w:val="Normal"/>
    <w:link w:val="Heading2Char"/>
    <w:unhideWhenUsed/>
    <w:qFormat/>
    <w:rsid w:val="005020C8"/>
    <w:pPr>
      <w:numPr>
        <w:ilvl w:val="1"/>
      </w:numPr>
      <w:spacing w:before="120" w:after="120"/>
      <w:ind w:left="532" w:hanging="518"/>
      <w:outlineLvl w:val="1"/>
    </w:pPr>
    <w:rPr>
      <w:i/>
      <w:sz w:val="22"/>
      <w:szCs w:val="22"/>
    </w:rPr>
  </w:style>
  <w:style w:type="paragraph" w:styleId="Heading3">
    <w:name w:val="heading 3"/>
    <w:basedOn w:val="Heading2"/>
    <w:next w:val="Normal"/>
    <w:link w:val="Heading3Char"/>
    <w:unhideWhenUsed/>
    <w:qFormat/>
    <w:rsid w:val="005020C8"/>
    <w:pPr>
      <w:numPr>
        <w:ilvl w:val="2"/>
      </w:numPr>
      <w:outlineLvl w:val="2"/>
    </w:pPr>
    <w:rPr>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FootnoteReference">
    <w:name w:val="footnote reference"/>
    <w:uiPriority w:val="99"/>
    <w:semiHidden/>
    <w:rsid w:val="00E01C47"/>
    <w:rPr>
      <w:vertAlign w:val="superscript"/>
    </w:rPr>
  </w:style>
  <w:style w:type="paragraph" w:customStyle="1" w:styleId="EACLAddress">
    <w:name w:val="EACL Address"/>
    <w:basedOn w:val="Normal"/>
    <w:rsid w:val="00E01C47"/>
    <w:pPr>
      <w:jc w:val="center"/>
    </w:pPr>
    <w:rPr>
      <w:rFonts w:eastAsia="MS Mincho"/>
      <w:sz w:val="24"/>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MS Mincho"/>
      <w:b/>
      <w:sz w:val="24"/>
      <w:szCs w:val="26"/>
    </w:rPr>
  </w:style>
  <w:style w:type="paragraph" w:customStyle="1" w:styleId="EACLAbstract">
    <w:name w:val="EACL Abstract"/>
    <w:basedOn w:val="Normal"/>
    <w:rsid w:val="00E01C47"/>
    <w:pPr>
      <w:spacing w:after="240"/>
      <w:ind w:left="340" w:right="340"/>
      <w:jc w:val="both"/>
    </w:pPr>
    <w:rPr>
      <w:rFonts w:eastAsia="MS Mincho"/>
      <w:sz w:val="22"/>
    </w:rPr>
  </w:style>
  <w:style w:type="paragraph" w:customStyle="1" w:styleId="EACLTitle">
    <w:name w:val="EACL Title"/>
    <w:basedOn w:val="Normal"/>
    <w:next w:val="EACLAuthor"/>
    <w:rsid w:val="00E01C47"/>
    <w:pPr>
      <w:spacing w:after="300"/>
      <w:jc w:val="center"/>
    </w:pPr>
    <w:rPr>
      <w:rFonts w:eastAsia="MS Mincho"/>
      <w:b/>
      <w:bCs/>
      <w:sz w:val="30"/>
      <w:szCs w:val="30"/>
    </w:rPr>
  </w:style>
  <w:style w:type="paragraph" w:customStyle="1" w:styleId="EACLAuthor">
    <w:name w:val="EACL Author"/>
    <w:basedOn w:val="Normal"/>
    <w:next w:val="EACLAddress"/>
    <w:rsid w:val="00E01C47"/>
    <w:pPr>
      <w:jc w:val="center"/>
    </w:pPr>
    <w:rPr>
      <w:rFonts w:eastAsia="MS Mincho"/>
      <w:b/>
      <w:sz w:val="24"/>
    </w:rPr>
  </w:style>
  <w:style w:type="paragraph" w:customStyle="1" w:styleId="EACLEmail">
    <w:name w:val="EACL Email"/>
    <w:basedOn w:val="Normal"/>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Normal"/>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Normal"/>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uiPriority w:val="39"/>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ACLExample">
    <w:name w:val="EACL Example"/>
    <w:basedOn w:val="EACLExample1stLine"/>
    <w:rsid w:val="00F942EC"/>
    <w:pPr>
      <w:spacing w:before="0"/>
    </w:pPr>
  </w:style>
  <w:style w:type="paragraph" w:styleId="Caption">
    <w:name w:val="caption"/>
    <w:basedOn w:val="Normal"/>
    <w:next w:val="Normal"/>
    <w:link w:val="CaptionChar"/>
    <w:uiPriority w:val="35"/>
    <w:unhideWhenUsed/>
    <w:qFormat/>
    <w:rsid w:val="005020C8"/>
    <w:pPr>
      <w:spacing w:after="200"/>
    </w:pPr>
    <w:rPr>
      <w:rFonts w:ascii="Century" w:eastAsia="Calibri" w:hAnsi="Century"/>
      <w:iCs/>
      <w:sz w:val="18"/>
      <w:szCs w:val="18"/>
      <w:lang w:eastAsia="en-US"/>
    </w:rPr>
  </w:style>
  <w:style w:type="character" w:customStyle="1" w:styleId="CaptionChar">
    <w:name w:val="Caption Char"/>
    <w:link w:val="Caption"/>
    <w:uiPriority w:val="35"/>
    <w:rsid w:val="005020C8"/>
    <w:rPr>
      <w:rFonts w:ascii="Century" w:eastAsia="Calibri" w:hAnsi="Century"/>
      <w:iCs/>
      <w:sz w:val="18"/>
      <w:szCs w:val="18"/>
    </w:rPr>
  </w:style>
  <w:style w:type="character" w:customStyle="1" w:styleId="Heading1Char">
    <w:name w:val="Heading 1 Char"/>
    <w:basedOn w:val="DefaultParagraphFont"/>
    <w:link w:val="Heading1"/>
    <w:rsid w:val="005020C8"/>
    <w:rPr>
      <w:rFonts w:ascii="Century" w:eastAsia="Calibri" w:hAnsi="Century"/>
      <w:sz w:val="24"/>
      <w:szCs w:val="24"/>
    </w:rPr>
  </w:style>
  <w:style w:type="character" w:customStyle="1" w:styleId="Heading2Char">
    <w:name w:val="Heading 2 Char"/>
    <w:basedOn w:val="DefaultParagraphFont"/>
    <w:link w:val="Heading2"/>
    <w:rsid w:val="005020C8"/>
    <w:rPr>
      <w:rFonts w:ascii="Century" w:eastAsia="Calibri" w:hAnsi="Century"/>
      <w:i/>
      <w:sz w:val="22"/>
      <w:szCs w:val="22"/>
    </w:rPr>
  </w:style>
  <w:style w:type="character" w:customStyle="1" w:styleId="Heading3Char">
    <w:name w:val="Heading 3 Char"/>
    <w:basedOn w:val="DefaultParagraphFont"/>
    <w:link w:val="Heading3"/>
    <w:rsid w:val="005020C8"/>
    <w:rPr>
      <w:rFonts w:ascii="Century" w:eastAsia="Calibri" w:hAnsi="Century"/>
      <w:i/>
      <w:noProof/>
    </w:rPr>
  </w:style>
  <w:style w:type="paragraph" w:customStyle="1" w:styleId="Content">
    <w:name w:val="Content"/>
    <w:basedOn w:val="Normal"/>
    <w:link w:val="ContentChar"/>
    <w:qFormat/>
    <w:rsid w:val="005020C8"/>
    <w:pPr>
      <w:ind w:firstLine="720"/>
      <w:jc w:val="both"/>
    </w:pPr>
    <w:rPr>
      <w:rFonts w:ascii="Century" w:eastAsia="Calibri" w:hAnsi="Century"/>
      <w:sz w:val="18"/>
      <w:szCs w:val="18"/>
      <w:lang w:eastAsia="en-US"/>
    </w:rPr>
  </w:style>
  <w:style w:type="paragraph" w:customStyle="1" w:styleId="References">
    <w:name w:val="References"/>
    <w:basedOn w:val="Normal"/>
    <w:link w:val="ReferencesChar"/>
    <w:qFormat/>
    <w:rsid w:val="005020C8"/>
    <w:pPr>
      <w:spacing w:after="120"/>
      <w:ind w:left="360" w:hanging="360"/>
      <w:jc w:val="both"/>
    </w:pPr>
    <w:rPr>
      <w:rFonts w:ascii="Century" w:eastAsia="Calibri" w:hAnsi="Century"/>
      <w:sz w:val="18"/>
      <w:szCs w:val="18"/>
      <w:lang w:eastAsia="en-US"/>
    </w:rPr>
  </w:style>
  <w:style w:type="character" w:customStyle="1" w:styleId="ContentChar">
    <w:name w:val="Content Char"/>
    <w:link w:val="Content"/>
    <w:rsid w:val="005020C8"/>
    <w:rPr>
      <w:rFonts w:ascii="Century" w:eastAsia="Calibri" w:hAnsi="Century"/>
      <w:sz w:val="18"/>
      <w:szCs w:val="18"/>
    </w:rPr>
  </w:style>
  <w:style w:type="character" w:customStyle="1" w:styleId="ReferencesChar">
    <w:name w:val="References Char"/>
    <w:link w:val="References"/>
    <w:rsid w:val="005020C8"/>
    <w:rPr>
      <w:rFonts w:ascii="Century" w:eastAsia="Calibri" w:hAnsi="Century"/>
      <w:sz w:val="18"/>
      <w:szCs w:val="18"/>
    </w:rPr>
  </w:style>
  <w:style w:type="character" w:customStyle="1" w:styleId="apple-converted-space">
    <w:name w:val="apple-converted-space"/>
    <w:rsid w:val="005020C8"/>
  </w:style>
  <w:style w:type="character" w:styleId="Emphasis">
    <w:name w:val="Emphasis"/>
    <w:uiPriority w:val="20"/>
    <w:qFormat/>
    <w:rsid w:val="005020C8"/>
    <w:rPr>
      <w:i/>
    </w:rPr>
  </w:style>
  <w:style w:type="paragraph" w:styleId="FootnoteText">
    <w:name w:val="footnote text"/>
    <w:basedOn w:val="Normal"/>
    <w:link w:val="FootnoteTextChar"/>
    <w:uiPriority w:val="99"/>
    <w:unhideWhenUsed/>
    <w:rsid w:val="005020C8"/>
    <w:rPr>
      <w:rFonts w:ascii="Calibri" w:eastAsia="Calibri" w:hAnsi="Calibri"/>
      <w:lang w:eastAsia="en-US"/>
    </w:rPr>
  </w:style>
  <w:style w:type="character" w:customStyle="1" w:styleId="FootnoteTextChar">
    <w:name w:val="Footnote Text Char"/>
    <w:basedOn w:val="DefaultParagraphFont"/>
    <w:link w:val="FootnoteText"/>
    <w:uiPriority w:val="99"/>
    <w:rsid w:val="005020C8"/>
    <w:rPr>
      <w:rFonts w:ascii="Calibri" w:eastAsia="Calibri" w:hAnsi="Calibri"/>
    </w:rPr>
  </w:style>
  <w:style w:type="paragraph" w:customStyle="1" w:styleId="Content2">
    <w:name w:val="Content 2"/>
    <w:basedOn w:val="Normal"/>
    <w:link w:val="Content2Char"/>
    <w:qFormat/>
    <w:rsid w:val="005020C8"/>
    <w:pPr>
      <w:spacing w:after="120"/>
      <w:ind w:left="1080"/>
      <w:jc w:val="both"/>
    </w:pPr>
    <w:rPr>
      <w:rFonts w:ascii="Arial" w:eastAsia="Calibri" w:hAnsi="Arial" w:cs="Arial"/>
      <w:lang w:eastAsia="en-US"/>
    </w:rPr>
  </w:style>
  <w:style w:type="character" w:customStyle="1" w:styleId="Content2Char">
    <w:name w:val="Content 2 Char"/>
    <w:link w:val="Content2"/>
    <w:rsid w:val="005020C8"/>
    <w:rPr>
      <w:rFonts w:ascii="Arial" w:eastAsia="Calibri" w:hAnsi="Arial" w:cs="Arial"/>
    </w:rPr>
  </w:style>
  <w:style w:type="paragraph" w:styleId="ListParagraph">
    <w:name w:val="List Paragraph"/>
    <w:basedOn w:val="Normal"/>
    <w:uiPriority w:val="34"/>
    <w:qFormat/>
    <w:rsid w:val="005020C8"/>
    <w:pPr>
      <w:ind w:left="720"/>
    </w:pPr>
  </w:style>
  <w:style w:type="character" w:styleId="CommentReference">
    <w:name w:val="annotation reference"/>
    <w:basedOn w:val="DefaultParagraphFont"/>
    <w:rsid w:val="001528AA"/>
    <w:rPr>
      <w:sz w:val="16"/>
      <w:szCs w:val="16"/>
    </w:rPr>
  </w:style>
  <w:style w:type="paragraph" w:styleId="CommentText">
    <w:name w:val="annotation text"/>
    <w:basedOn w:val="Normal"/>
    <w:link w:val="CommentTextChar"/>
    <w:rsid w:val="001528AA"/>
  </w:style>
  <w:style w:type="character" w:customStyle="1" w:styleId="CommentTextChar">
    <w:name w:val="Comment Text Char"/>
    <w:basedOn w:val="DefaultParagraphFont"/>
    <w:link w:val="CommentText"/>
    <w:rsid w:val="001528AA"/>
    <w:rPr>
      <w:lang w:eastAsia="de-DE"/>
    </w:rPr>
  </w:style>
  <w:style w:type="paragraph" w:styleId="CommentSubject">
    <w:name w:val="annotation subject"/>
    <w:basedOn w:val="CommentText"/>
    <w:next w:val="CommentText"/>
    <w:link w:val="CommentSubjectChar"/>
    <w:rsid w:val="001528AA"/>
    <w:rPr>
      <w:b/>
      <w:bCs/>
    </w:rPr>
  </w:style>
  <w:style w:type="character" w:customStyle="1" w:styleId="CommentSubjectChar">
    <w:name w:val="Comment Subject Char"/>
    <w:basedOn w:val="CommentTextChar"/>
    <w:link w:val="CommentSubject"/>
    <w:rsid w:val="001528AA"/>
    <w:rPr>
      <w:b/>
      <w:bCs/>
      <w:lang w:eastAsia="de-DE"/>
    </w:rPr>
  </w:style>
  <w:style w:type="paragraph" w:styleId="BalloonText">
    <w:name w:val="Balloon Text"/>
    <w:basedOn w:val="Normal"/>
    <w:link w:val="BalloonTextChar"/>
    <w:rsid w:val="001528AA"/>
    <w:rPr>
      <w:rFonts w:ascii="Segoe UI" w:hAnsi="Segoe UI" w:cs="Segoe UI"/>
      <w:sz w:val="18"/>
      <w:szCs w:val="18"/>
    </w:rPr>
  </w:style>
  <w:style w:type="character" w:customStyle="1" w:styleId="BalloonTextChar">
    <w:name w:val="Balloon Text Char"/>
    <w:basedOn w:val="DefaultParagraphFont"/>
    <w:link w:val="BalloonText"/>
    <w:rsid w:val="001528AA"/>
    <w:rPr>
      <w:rFonts w:ascii="Segoe UI"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1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47wallst.com/technology-3/2011/05/09/the-ten-nations-where-facebook-rules-the-inter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eb.archive.org/web/20080921002044/http://www.universalmccann.com/Assets/wave_3_20080403093750.pdf" TargetMode="External"/><Relationship Id="rId4" Type="http://schemas.openxmlformats.org/officeDocument/2006/relationships/settings" Target="settings.xml"/><Relationship Id="rId9" Type="http://schemas.openxmlformats.org/officeDocument/2006/relationships/hyperlink" Target="http://web.archive.org/web/20080921002044/http://www.universalmccann.com/Assets/wave_3_2008040309375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nTin\Downloads\_idm\acl201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1BB5A-9258-4D5F-BDAC-C0163050A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acl2015.dot</Template>
  <TotalTime>160</TotalTime>
  <Pages>1</Pages>
  <Words>3226</Words>
  <Characters>18392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Instructions for ACL-2013 Proceedings</vt:lpstr>
    </vt:vector>
  </TitlesOfParts>
  <Company>National Chi Nan University, Taiwan.</Company>
  <LinksUpToDate>false</LinksUpToDate>
  <CharactersWithSpaces>21575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TinTin Kalaw</dc:creator>
  <cp:keywords/>
  <cp:lastModifiedBy>TinTin Kalaw</cp:lastModifiedBy>
  <cp:revision>9</cp:revision>
  <cp:lastPrinted>2015-04-30T10:48:00Z</cp:lastPrinted>
  <dcterms:created xsi:type="dcterms:W3CDTF">2015-04-30T05:09:00Z</dcterms:created>
  <dcterms:modified xsi:type="dcterms:W3CDTF">2015-04-30T10:48:00Z</dcterms:modified>
</cp:coreProperties>
</file>